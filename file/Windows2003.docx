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Pr="00717388" w:rsidRDefault="00717388" w:rsidP="00717388">
      <w:pPr>
        <w:rPr>
          <w:rFonts w:eastAsiaTheme="minorEastAsia"/>
        </w:rPr>
      </w:pPr>
    </w:p>
    <w:p w:rsidR="00C61EB9" w:rsidRPr="00990896" w:rsidRDefault="00C61EB9" w:rsidP="00436EC9">
      <w:pPr>
        <w:pStyle w:val="Subtitle"/>
        <w:ind w:left="4794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C61EB9" w:rsidRPr="00990896" w:rsidSect="00E66C1B">
          <w:headerReference w:type="even" r:id="rId10"/>
          <w:headerReference w:type="default" r:id="rId11"/>
          <w:footerReference w:type="default" r:id="rId12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1" w:name="_Toc441652427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2F80224C" wp14:editId="61B07FC5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 xml:space="preserve">for </w:t>
      </w:r>
      <w:bookmarkEnd w:id="1"/>
    </w:p>
    <w:p w:rsidR="009654FE" w:rsidRPr="00990896" w:rsidRDefault="001D0D56" w:rsidP="00771C90">
      <w:pPr>
        <w:pStyle w:val="Heading1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bookmarkStart w:id="2" w:name="_Toc441652428"/>
      <w:bookmarkEnd w:id="2"/>
      <w:r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Windows Server 2003</w:t>
      </w:r>
    </w:p>
    <w:p w:rsidR="00771C90" w:rsidRPr="00990896" w:rsidRDefault="00771C90" w:rsidP="00771C90">
      <w:pPr>
        <w:pStyle w:val="Heading2"/>
      </w:pPr>
      <w:r w:rsidRPr="00990896">
        <w:rPr>
          <w:rFonts w:hint="eastAsia"/>
        </w:rPr>
        <w:t>운영체제 설치</w:t>
      </w:r>
    </w:p>
    <w:p w:rsidR="00771C90" w:rsidRPr="00990896" w:rsidRDefault="00771C90" w:rsidP="00213936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4B229151" wp14:editId="082DA7B9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606FC6" w:rsidP="00213936">
      <w:pPr>
        <w:pStyle w:val="BodyText2"/>
        <w:jc w:val="center"/>
      </w:pPr>
      <w:r>
        <w:t xml:space="preserve">32bit </w:t>
      </w:r>
      <w:r>
        <w:rPr>
          <w:rFonts w:hint="eastAsia"/>
        </w:rPr>
        <w:t xml:space="preserve">환경이며 </w:t>
      </w:r>
      <w:r w:rsidR="00771C90" w:rsidRPr="00990896">
        <w:rPr>
          <w:rFonts w:hint="eastAsia"/>
        </w:rPr>
        <w:t>VMware에서 설치하였습니다.</w:t>
      </w:r>
      <w:r w:rsidR="00771C90" w:rsidRPr="00990896">
        <w:t xml:space="preserve"> </w:t>
      </w:r>
      <w:r w:rsidR="001D0D56">
        <w:rPr>
          <w:rFonts w:hint="eastAsia"/>
          <w:noProof/>
        </w:rPr>
        <w:drawing>
          <wp:inline distT="0" distB="0" distL="0" distR="0">
            <wp:extent cx="3600000" cy="3722171"/>
            <wp:effectExtent l="0" t="0" r="635" b="0"/>
            <wp:docPr id="323" name="Picture 323" descr="C:\Users\STU\Desktop\ITWILL\[Windows Server 2003 32bit]\1_[OS]_[Install]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3 32bit]\1_[OS]_[Install] 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D56"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324" name="Picture 324" descr="C:\Users\STU\Desktop\ITWILL\[Windows Server 2003 32bit]\1_[OS]_[Install]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3 32bit]\1_[OS]_[Install] 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EA52D8" w:rsidP="00893B8E">
      <w:pPr>
        <w:pStyle w:val="BodyText2"/>
        <w:jc w:val="center"/>
      </w:pPr>
    </w:p>
    <w:p w:rsidR="00606FC6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325" name="Picture 325" descr="C:\Users\STU\Desktop\ITWILL\[Windows Server 2003 32bit]\1_[OS]_[Install]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3 32bit]\1_[OS]_[Install] 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368" name="Picture 368" descr="C:\Users\STU\Desktop\ITWILL\[Windows Server 2003 32bit]\1_[OS]_[Install]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3 32bit]\1_[OS]_[Install] 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프로세서 수는 기본값(1)으로 설정합니다.</w:t>
      </w:r>
    </w:p>
    <w:p w:rsidR="00606FC6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26" name="Picture 426" descr="C:\Users\STU\Desktop\ITWILL\[Windows Server 2003 32bit]\1_[OS]_[Install]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3 32bit]\1_[OS]_[Install] 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30" name="Picture 430" descr="C:\Users\STU\Desktop\ITWILL\[Windows Server 2003 32bit]\1_[OS]_[Install]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3 32bit]\1_[OS]_[Install] 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메모리는 1GB로 할당합니다.</w:t>
      </w:r>
    </w:p>
    <w:p w:rsidR="00606FC6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47" name="Picture 447" descr="C:\Users\STU\Desktop\ITWILL\[Windows Server 2003 32bit]\1_[OS]_[Install]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3 32bit]\1_[OS]_[Install] 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NAT설정을 합니다.</w:t>
      </w:r>
    </w:p>
    <w:p w:rsidR="00606FC6" w:rsidRDefault="001D0D56" w:rsidP="00213936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48" name="Picture 448" descr="C:\Users\STU\Desktop\ITWILL\[Windows Server 2003 32bit]\1_[OS]_[Install]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3 32bit]\1_[OS]_[Install] 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컨트롤러와 디스크 타입은 추천된 선택으로 합니다.</w:t>
      </w:r>
    </w:p>
    <w:p w:rsidR="003C27CF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49" name="Picture 449" descr="C:\Users\STU\Desktop\ITWILL\[Windows Server 2003 32bit]\1_[OS]_[Install]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3 32bit]\1_[OS]_[Install] 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06FC6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0" name="Picture 450" descr="C:\Users\STU\Desktop\ITWILL\[Windows Server 2003 32bit]\1_[OS]_[Install]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3 32bit]\1_[OS]_[Install] 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새로 가상 디스크를 만듭니다.</w:t>
      </w:r>
    </w:p>
    <w:p w:rsidR="00606FC6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1" name="Picture 451" descr="C:\Users\STU\Desktop\ITWILL\[Windows Server 2003 32bit]\1_[OS]_[Install]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3 32bit]\1_[OS]_[Install] 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t>S</w:t>
      </w:r>
      <w:r>
        <w:rPr>
          <w:rFonts w:hint="eastAsia"/>
        </w:rPr>
        <w:t xml:space="preserve">ingle </w:t>
      </w:r>
      <w:r>
        <w:t>file</w:t>
      </w:r>
      <w:r>
        <w:rPr>
          <w:rFonts w:hint="eastAsia"/>
        </w:rPr>
        <w:t>로 저장합니다.</w:t>
      </w:r>
    </w:p>
    <w:p w:rsidR="00606FC6" w:rsidRDefault="001D0D56" w:rsidP="00213936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722171"/>
            <wp:effectExtent l="0" t="0" r="635" b="0"/>
            <wp:docPr id="452" name="Picture 452" descr="C:\Users\STU\Desktop\ITWILL\[Windows Server 2003 32bit]\1_[OS]_[Install]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3 32bit]\1_[OS]_[Install] 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8E2225" w:rsidP="00893B8E">
      <w:pPr>
        <w:pStyle w:val="BodyText2"/>
        <w:jc w:val="center"/>
      </w:pPr>
      <w:r>
        <w:t>C</w:t>
      </w:r>
      <w:r>
        <w:rPr>
          <w:rFonts w:hint="eastAsia"/>
        </w:rPr>
        <w:t xml:space="preserve">ustomize </w:t>
      </w:r>
      <w:r>
        <w:t>Hardware</w:t>
      </w:r>
      <w:r>
        <w:rPr>
          <w:rFonts w:hint="eastAsia"/>
        </w:rPr>
        <w:t>를 클릭하여 필요없는 하드웨어를 제거합니다.</w:t>
      </w:r>
    </w:p>
    <w:p w:rsidR="008E2225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3722171"/>
            <wp:effectExtent l="0" t="0" r="635" b="0"/>
            <wp:docPr id="453" name="Picture 453" descr="C:\Users\STU\Desktop\ITWILL\[Windows Server 2003 32bit]\1_[OS]_[Install]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3 32bit]\1_[OS]_[Install] 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1D0D56" w:rsidP="00213936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>
            <wp:extent cx="3600000" cy="3057231"/>
            <wp:effectExtent l="0" t="0" r="635" b="0"/>
            <wp:docPr id="454" name="Picture 454" descr="C:\Users\STU\Desktop\ITWILL\[Windows Server 2003 32bit]\1_[OS]_[Install]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3 32bit]\1_[OS]_[Install] 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USB</w:t>
      </w:r>
      <w:r>
        <w:t xml:space="preserve">, </w:t>
      </w:r>
      <w:r>
        <w:rPr>
          <w:rFonts w:hint="eastAsia"/>
        </w:rPr>
        <w:t>Sound</w:t>
      </w:r>
      <w:r>
        <w:t xml:space="preserve"> </w:t>
      </w:r>
      <w:r>
        <w:rPr>
          <w:rFonts w:hint="eastAsia"/>
        </w:rPr>
        <w:t>card</w:t>
      </w:r>
      <w:r>
        <w:t>,</w:t>
      </w:r>
      <w:r>
        <w:rPr>
          <w:rFonts w:hint="eastAsia"/>
        </w:rPr>
        <w:t xml:space="preserve"> Printer를 제거합니다.</w:t>
      </w:r>
    </w:p>
    <w:p w:rsidR="008E2225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691692"/>
            <wp:effectExtent l="0" t="0" r="635" b="0"/>
            <wp:docPr id="455" name="Picture 455" descr="C:\Users\STU\Desktop\ITWILL\[Windows Server 2003 32bit]\1_[OS]_[Install]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3 32bit]\1_[OS]_[Install] 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엔터프라이즈 환경으로 설치할 것이므로</w:t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A를 누르고 엔터를 입력합니다.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6" name="Picture 456" descr="C:\Users\STU\Desktop\ITWILL\[Windows Server 2003 32bit]\1_[OS]_[Install]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3 32bit]\1_[OS]_[Install] (1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Enter를 눌러 계속합니다.</w:t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7" name="Picture 457" descr="C:\Users\STU\Desktop\ITWILL\[Windows Server 2003 32bit]\1_[OS]_[Install]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3 32bit]\1_[OS]_[Install] 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F8을 눌러 약관에 동의합니다.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8" name="Picture 458" descr="C:\Users\STU\Desktop\ITWILL\[Windows Server 2003 32bit]\1_[OS]_[Install]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3 32bit]\1_[OS]_[Install] 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윈도우 환경은 오라클을 설치할 떄 따로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파티션을 나눌 필요가 없습니다.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엔터를 눌러 설치합니다.</w:t>
      </w:r>
    </w:p>
    <w:p w:rsidR="0024782F" w:rsidRDefault="0024782F" w:rsidP="0024782F">
      <w:pPr>
        <w:pStyle w:val="BodyText2"/>
        <w:jc w:val="center"/>
      </w:pPr>
    </w:p>
    <w:p w:rsidR="0024782F" w:rsidRDefault="001D0D56" w:rsidP="00213936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1980277"/>
            <wp:effectExtent l="0" t="0" r="635" b="1270"/>
            <wp:docPr id="459" name="Picture 459" descr="C:\Users\STU\Desktop\ITWILL\[Windows Server 2003 32bit]\1_[OS]_[Install]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3 32bit]\1_[OS]_[Install] 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포맷 설정을 한 후 설치를 진행하게 됩니다.</w:t>
      </w:r>
    </w:p>
    <w:p w:rsidR="0024782F" w:rsidRDefault="0024782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24782F" w:rsidRDefault="0024782F" w:rsidP="0024782F">
      <w:pPr>
        <w:pStyle w:val="BodyText2"/>
        <w:jc w:val="center"/>
      </w:pP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Language Option이 설치 중에 나타납니다.</w:t>
      </w:r>
    </w:p>
    <w:p w:rsidR="00633381" w:rsidRDefault="00213936" w:rsidP="00213936">
      <w:pPr>
        <w:pStyle w:val="BodyText2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6pt;height:227pt">
            <v:imagedata r:id="rId34" o:title="1osinstall (23)"/>
          </v:shape>
        </w:pict>
      </w:r>
    </w:p>
    <w:p w:rsidR="00633381" w:rsidRDefault="00633381" w:rsidP="00633381">
      <w:pPr>
        <w:pStyle w:val="BodyText2"/>
        <w:jc w:val="center"/>
      </w:pPr>
      <w:r>
        <w:rPr>
          <w:rFonts w:hint="eastAsia"/>
        </w:rPr>
        <w:t xml:space="preserve">기본적으로 한국어를 지원하지 않습니다. </w:t>
      </w:r>
    </w:p>
    <w:p w:rsidR="00633381" w:rsidRPr="00CD4518" w:rsidRDefault="00633381" w:rsidP="00633381">
      <w:pPr>
        <w:pStyle w:val="BodyText2"/>
        <w:jc w:val="center"/>
      </w:pPr>
      <w:r>
        <w:t>Langua</w:t>
      </w:r>
      <w:r>
        <w:rPr>
          <w:rFonts w:hint="eastAsia"/>
        </w:rPr>
        <w:t>ge에서 Install files for</w:t>
      </w:r>
      <w:r w:rsidR="00A0757C">
        <w:t xml:space="preserve"> </w:t>
      </w:r>
      <w:r w:rsidR="00A0757C">
        <w:rPr>
          <w:rFonts w:hint="eastAsia"/>
        </w:rPr>
        <w:t>Eas</w:t>
      </w:r>
      <w:r w:rsidR="00A0757C">
        <w:t xml:space="preserve">t Asian </w:t>
      </w:r>
      <w:proofErr w:type="spellStart"/>
      <w:r w:rsidR="00A0757C">
        <w:t>launguag</w:t>
      </w:r>
      <w:r w:rsidR="00A0757C">
        <w:rPr>
          <w:rFonts w:hint="eastAsia"/>
        </w:rPr>
        <w:t>es</w:t>
      </w:r>
      <w:proofErr w:type="spellEnd"/>
      <w:r w:rsidR="00A0757C">
        <w:rPr>
          <w:rFonts w:hint="eastAsia"/>
        </w:rPr>
        <w:t>를 선택하면 한국어 선택이 나타납니다.</w:t>
      </w:r>
    </w:p>
    <w:p w:rsidR="00A0757C" w:rsidRDefault="00213936" w:rsidP="00213936">
      <w:pPr>
        <w:pStyle w:val="BodyText2"/>
        <w:jc w:val="center"/>
      </w:pPr>
      <w:r>
        <w:pict>
          <v:shape id="_x0000_i1026" type="#_x0000_t75" style="width:283.6pt;height:227pt">
            <v:imagedata r:id="rId35" o:title="1osinstall (24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>한국어를 지원하는 옵션에 체크합니다.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A0757C" w:rsidRDefault="00A0757C" w:rsidP="00633381">
      <w:pPr>
        <w:pStyle w:val="BodyText2"/>
        <w:jc w:val="center"/>
      </w:pPr>
    </w:p>
    <w:p w:rsidR="00A0757C" w:rsidRDefault="00213936" w:rsidP="00213936">
      <w:pPr>
        <w:pStyle w:val="BodyText2"/>
        <w:jc w:val="center"/>
      </w:pPr>
      <w:r>
        <w:pict>
          <v:shape id="_x0000_i1027" type="#_x0000_t75" style="width:283.6pt;height:227pt">
            <v:imagedata r:id="rId36" o:title="1osinstall (25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기본환경은 </w:t>
      </w:r>
      <w:r>
        <w:t>English</w:t>
      </w:r>
      <w:r>
        <w:rPr>
          <w:rFonts w:hint="eastAsia"/>
        </w:rPr>
        <w:t>로 설정하였습니다.</w:t>
      </w:r>
    </w:p>
    <w:p w:rsidR="00A0757C" w:rsidRDefault="00213936" w:rsidP="00213936">
      <w:pPr>
        <w:pStyle w:val="BodyText2"/>
        <w:jc w:val="center"/>
      </w:pPr>
      <w:r>
        <w:pict>
          <v:shape id="_x0000_i1028" type="#_x0000_t75" style="width:283.6pt;height:227pt">
            <v:imagedata r:id="rId37" o:title="1osinstall (26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이름은 </w:t>
      </w:r>
      <w:r>
        <w:t>ORACLE</w:t>
      </w:r>
      <w:r>
        <w:rPr>
          <w:rFonts w:hint="eastAsia"/>
        </w:rPr>
        <w:t>로 지정하였습니다.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A0757C" w:rsidRDefault="00213936" w:rsidP="00213936">
      <w:pPr>
        <w:pStyle w:val="BodyText2"/>
        <w:jc w:val="center"/>
      </w:pPr>
      <w:r>
        <w:pict>
          <v:shape id="_x0000_i1029" type="#_x0000_t75" style="width:283.6pt;height:227pt">
            <v:imagedata r:id="rId38" o:title="1osinstall (27)"/>
          </v:shape>
        </w:pict>
      </w:r>
    </w:p>
    <w:p w:rsidR="00A0757C" w:rsidRDefault="00120A8F" w:rsidP="00633381">
      <w:pPr>
        <w:pStyle w:val="BodyText2"/>
        <w:jc w:val="center"/>
      </w:pPr>
      <w:r>
        <w:rPr>
          <w:rFonts w:hint="eastAsia"/>
        </w:rPr>
        <w:t>정품 키가 있으면 입력합니다.</w:t>
      </w:r>
    </w:p>
    <w:p w:rsidR="00120A8F" w:rsidRDefault="00213936" w:rsidP="00213936">
      <w:pPr>
        <w:pStyle w:val="BodyText2"/>
        <w:jc w:val="center"/>
      </w:pPr>
      <w:r>
        <w:pict>
          <v:shape id="_x0000_i1030" type="#_x0000_t75" style="width:283.6pt;height:227pt">
            <v:imagedata r:id="rId39" o:title="1osinstall (28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서버 한대당 연결되는 클라이언트의 수를 5명으로 제한하는 옵션입니다.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213936" w:rsidP="00213936">
      <w:pPr>
        <w:pStyle w:val="BodyText2"/>
        <w:jc w:val="center"/>
      </w:pPr>
      <w:r>
        <w:pict>
          <v:shape id="_x0000_i1031" type="#_x0000_t75" style="width:283.6pt;height:227pt">
            <v:imagedata r:id="rId40" o:title="1osinstall (29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 xml:space="preserve">비밀번호는 아래의 옵션으로 입력하는 것이 좋지만 </w: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오라클 설치만 할 것이므로 임의로 입력합니다.</w:t>
      </w:r>
    </w:p>
    <w:p w:rsidR="00120A8F" w:rsidRDefault="00213936" w:rsidP="00213936">
      <w:pPr>
        <w:pStyle w:val="BodyText2"/>
        <w:jc w:val="center"/>
      </w:pPr>
      <w:r>
        <w:pict>
          <v:shape id="_x0000_i1032" type="#_x0000_t75" style="width:283.6pt;height:227pt">
            <v:imagedata r:id="rId41" o:title="1osinstall (30)"/>
          </v:shape>
        </w:pic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213936" w:rsidP="00213936">
      <w:pPr>
        <w:pStyle w:val="BodyText2"/>
        <w:jc w:val="center"/>
      </w:pPr>
      <w:r>
        <w:pict>
          <v:shape id="_x0000_i1033" type="#_x0000_t75" style="width:283.6pt;height:227pt">
            <v:imagedata r:id="rId42" o:title="1osinstall (31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시간은 GMT</w:t>
      </w:r>
      <w:r>
        <w:t xml:space="preserve"> </w:t>
      </w:r>
      <w:r>
        <w:rPr>
          <w:rFonts w:hint="eastAsia"/>
        </w:rPr>
        <w:t>기준 서울 +9시로 합니다.</w:t>
      </w:r>
    </w:p>
    <w:p w:rsidR="00120A8F" w:rsidRDefault="00213936" w:rsidP="00213936">
      <w:pPr>
        <w:pStyle w:val="BodyText2"/>
        <w:jc w:val="center"/>
      </w:pPr>
      <w:r>
        <w:pict>
          <v:shape id="_x0000_i1034" type="#_x0000_t75" style="width:283.6pt;height:227pt">
            <v:imagedata r:id="rId43" o:title="1osinstall (32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Custom settings를 선택하고 다음을 클릭합니다.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213936" w:rsidP="00213936">
      <w:pPr>
        <w:pStyle w:val="BodyText2"/>
        <w:jc w:val="center"/>
      </w:pPr>
      <w:r>
        <w:pict>
          <v:shape id="_x0000_i1035" type="#_x0000_t75" style="width:283.6pt;height:227pt">
            <v:imagedata r:id="rId44" o:title="1osinstall (33)"/>
          </v:shape>
        </w:pict>
      </w:r>
    </w:p>
    <w:p w:rsidR="00120A8F" w:rsidRDefault="005823F8" w:rsidP="00213936">
      <w:pPr>
        <w:pStyle w:val="BodyText2"/>
        <w:jc w:val="center"/>
      </w:pPr>
      <w:r>
        <w:rPr>
          <w:rFonts w:hint="eastAsia"/>
        </w:rPr>
        <w:t xml:space="preserve">TCP/IP를 클릭하고 </w:t>
      </w:r>
      <w:r>
        <w:t>Properties</w:t>
      </w:r>
      <w:r>
        <w:rPr>
          <w:rFonts w:hint="eastAsia"/>
        </w:rPr>
        <w:t>를 클릭합니다.</w:t>
      </w:r>
      <w:r w:rsidR="00213936">
        <w:pict>
          <v:shape id="_x0000_i1036" type="#_x0000_t75" style="width:283.6pt;height:227pt">
            <v:imagedata r:id="rId45" o:title="notuseDHCP"/>
          </v:shape>
        </w:pict>
      </w:r>
    </w:p>
    <w:p w:rsidR="00B01B10" w:rsidRDefault="00900154" w:rsidP="00AA0953">
      <w:pPr>
        <w:pStyle w:val="BodyText2"/>
        <w:jc w:val="center"/>
      </w:pPr>
      <w:r>
        <w:rPr>
          <w:rFonts w:hint="eastAsia"/>
        </w:rPr>
        <w:t>DHCP</w:t>
      </w:r>
      <w:r w:rsidR="00B01B10">
        <w:rPr>
          <w:rFonts w:hint="eastAsia"/>
        </w:rPr>
        <w:t xml:space="preserve"> 부분이 체크 해제 되어야 </w:t>
      </w:r>
      <w:r w:rsidR="00B01B10">
        <w:t>IP</w:t>
      </w:r>
      <w:r w:rsidR="00B01B10">
        <w:rPr>
          <w:rFonts w:hint="eastAsia"/>
        </w:rPr>
        <w:t>가 바뀌지 않습니다.</w:t>
      </w:r>
    </w:p>
    <w:p w:rsidR="005823F8" w:rsidRDefault="00213936" w:rsidP="00213936">
      <w:pPr>
        <w:pStyle w:val="BodyText2"/>
        <w:jc w:val="center"/>
      </w:pPr>
      <w:r>
        <w:lastRenderedPageBreak/>
        <w:pict>
          <v:shape id="_x0000_i1037" type="#_x0000_t75" style="width:283.6pt;height:227pt">
            <v:imagedata r:id="rId46" o:title="1osinstall (34)"/>
          </v:shape>
        </w:pict>
      </w:r>
    </w:p>
    <w:p w:rsidR="005823F8" w:rsidRDefault="003C27CF" w:rsidP="00633381">
      <w:pPr>
        <w:pStyle w:val="BodyText2"/>
        <w:jc w:val="center"/>
      </w:pPr>
      <w:r>
        <w:rPr>
          <w:rFonts w:hint="eastAsia"/>
        </w:rPr>
        <w:t xml:space="preserve">VMware의 Edit </w:t>
      </w:r>
      <w:r>
        <w:t>–</w:t>
      </w:r>
      <w:r>
        <w:rPr>
          <w:rFonts w:hint="eastAsia"/>
        </w:rPr>
        <w:t xml:space="preserve"> Virtual </w:t>
      </w:r>
      <w:r>
        <w:t xml:space="preserve">Network Editor </w:t>
      </w:r>
      <w:r>
        <w:t>–</w:t>
      </w:r>
      <w:r>
        <w:t xml:space="preserve"> vmnet8 </w:t>
      </w:r>
      <w:r>
        <w:t>–</w:t>
      </w:r>
      <w:r>
        <w:t xml:space="preserve"> NAT Settings</w:t>
      </w:r>
      <w:r>
        <w:rPr>
          <w:rFonts w:hint="eastAsia"/>
        </w:rPr>
        <w:t>에서</w:t>
      </w:r>
    </w:p>
    <w:p w:rsidR="003C27CF" w:rsidRDefault="003C27CF" w:rsidP="00AA0953">
      <w:pPr>
        <w:pStyle w:val="BodyText2"/>
        <w:jc w:val="center"/>
      </w:pPr>
      <w:r>
        <w:rPr>
          <w:rFonts w:hint="eastAsia"/>
        </w:rPr>
        <w:t>위와 같이 네트워크를 확인합니다.</w:t>
      </w:r>
    </w:p>
    <w:p w:rsidR="00633381" w:rsidRDefault="00213936" w:rsidP="00213936">
      <w:pPr>
        <w:pStyle w:val="BodyText2"/>
        <w:jc w:val="center"/>
      </w:pPr>
      <w:r>
        <w:pict>
          <v:shape id="_x0000_i1038" type="#_x0000_t75" style="width:283.6pt;height:227pt">
            <v:imagedata r:id="rId47" o:title="2baseconfig_vmwaretool"/>
          </v:shape>
        </w:pict>
      </w:r>
    </w:p>
    <w:p w:rsidR="00E626B8" w:rsidRDefault="00657A01" w:rsidP="00AA0953">
      <w:pPr>
        <w:pStyle w:val="BodyText2"/>
        <w:jc w:val="center"/>
      </w:pPr>
      <w:r>
        <w:t>VMware Tools</w:t>
      </w:r>
      <w:r>
        <w:rPr>
          <w:rFonts w:hint="eastAsia"/>
        </w:rPr>
        <w:t>를 설치하고 재부팅합니다.</w:t>
      </w:r>
    </w:p>
    <w:p w:rsidR="00E626B8" w:rsidRDefault="00E626B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657A01" w:rsidRDefault="00E626B8" w:rsidP="00FB0C29">
      <w:pPr>
        <w:pStyle w:val="Style1"/>
      </w:pPr>
      <w:r>
        <w:rPr>
          <w:rFonts w:hint="eastAsia"/>
        </w:rPr>
        <w:lastRenderedPageBreak/>
        <w:t>Oracle 9i</w:t>
      </w:r>
    </w:p>
    <w:p w:rsidR="00FB0C29" w:rsidRPr="00FB0C29" w:rsidRDefault="00E626B8" w:rsidP="00FB0C29">
      <w:pPr>
        <w:pStyle w:val="Heading2"/>
      </w:pPr>
      <w:r>
        <w:rPr>
          <w:rFonts w:hint="eastAsia"/>
        </w:rPr>
        <w:t>9</w:t>
      </w:r>
      <w:r>
        <w:t xml:space="preserve">.2.0.1 </w:t>
      </w:r>
      <w:r>
        <w:rPr>
          <w:rFonts w:hint="eastAsia"/>
        </w:rPr>
        <w:t>설치</w:t>
      </w:r>
    </w:p>
    <w:p w:rsidR="00E626B8" w:rsidRDefault="00FB0C29" w:rsidP="00E626B8">
      <w:pPr>
        <w:pStyle w:val="BodyText2"/>
        <w:jc w:val="center"/>
      </w:pPr>
      <w:r>
        <w:rPr>
          <w:rFonts w:hint="eastAsia"/>
        </w:rPr>
        <w:t xml:space="preserve">오라클 설치폴더를 </w:t>
      </w:r>
      <w:r>
        <w:t>C</w:t>
      </w:r>
      <w:r>
        <w:rPr>
          <w:rFonts w:hint="eastAsia"/>
        </w:rPr>
        <w:t>드라이브 내로 옮깁니다.</w:t>
      </w:r>
    </w:p>
    <w:p w:rsidR="00FB0C29" w:rsidRDefault="00FB0C29" w:rsidP="00FB0C29">
      <w:pPr>
        <w:pStyle w:val="10"/>
      </w:pPr>
      <w:r>
        <w:rPr>
          <w:rFonts w:hint="eastAsia"/>
        </w:rPr>
        <w:t xml:space="preserve">!! Windows Server 2003의 바탕화면은 </w:t>
      </w:r>
      <w:r>
        <w:t>Document and Settings</w:t>
      </w:r>
      <w:r>
        <w:rPr>
          <w:rFonts w:hint="eastAsia"/>
        </w:rPr>
        <w:t>폴더 내에 있으며 이 폴더는 띄어쓰기가 되어 있어 오라클에서 인식을 못할 수 있습니다.</w:t>
      </w:r>
    </w:p>
    <w:p w:rsidR="00FB0C29" w:rsidRDefault="00213936" w:rsidP="00213936">
      <w:pPr>
        <w:pStyle w:val="BodyText2"/>
        <w:jc w:val="center"/>
      </w:pPr>
      <w:r>
        <w:pict>
          <v:shape id="_x0000_i1039" type="#_x0000_t75" style="width:283.6pt;height:227pt">
            <v:imagedata r:id="rId48" o:title="[9"/>
          </v:shape>
        </w:pict>
      </w:r>
    </w:p>
    <w:p w:rsidR="00FB0C29" w:rsidRDefault="007A1317" w:rsidP="00FB0C29">
      <w:pPr>
        <w:pStyle w:val="BodyText2"/>
        <w:jc w:val="center"/>
      </w:pPr>
      <w:r>
        <w:rPr>
          <w:rFonts w:hint="eastAsia"/>
        </w:rPr>
        <w:t>Setup을 실행합니다.</w:t>
      </w:r>
    </w:p>
    <w:p w:rsidR="007A1317" w:rsidRDefault="00213936" w:rsidP="00213936">
      <w:pPr>
        <w:pStyle w:val="BodyText2"/>
        <w:jc w:val="center"/>
      </w:pPr>
      <w:r>
        <w:pict>
          <v:shape id="_x0000_i1040" type="#_x0000_t75" style="width:283.6pt;height:227pt">
            <v:imagedata r:id="rId49" o:title="[9"/>
          </v:shape>
        </w:pict>
      </w:r>
    </w:p>
    <w:p w:rsidR="00AD2462" w:rsidRDefault="00213936" w:rsidP="00213936">
      <w:pPr>
        <w:pStyle w:val="BodyText2"/>
        <w:jc w:val="center"/>
      </w:pPr>
      <w:r>
        <w:lastRenderedPageBreak/>
        <w:pict>
          <v:shape id="_x0000_i1041" type="#_x0000_t75" style="width:283.6pt;height:227pt">
            <v:imagedata r:id="rId50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오라클이 설치되는 </w:t>
      </w:r>
      <w:r>
        <w:t>ORACLE_HOME</w:t>
      </w:r>
      <w:r>
        <w:rPr>
          <w:rFonts w:hint="eastAsia"/>
        </w:rPr>
        <w:t xml:space="preserve">과 </w:t>
      </w:r>
      <w:r>
        <w:t>ORACLE_HOME_NAME</w:t>
      </w:r>
      <w:r>
        <w:rPr>
          <w:rFonts w:hint="eastAsia"/>
        </w:rPr>
        <w:t>입니다.</w:t>
      </w:r>
    </w:p>
    <w:p w:rsidR="00AD2462" w:rsidRPr="00AD2462" w:rsidRDefault="00AD2462" w:rsidP="00596B51">
      <w:pPr>
        <w:pStyle w:val="BodyText2"/>
        <w:jc w:val="center"/>
      </w:pPr>
      <w:r>
        <w:rPr>
          <w:rFonts w:hint="eastAsia"/>
        </w:rPr>
        <w:t>기본값으로 놔두고 다음을 클릭합니다.</w:t>
      </w:r>
    </w:p>
    <w:p w:rsidR="00AD2462" w:rsidRDefault="00213936" w:rsidP="00213936">
      <w:pPr>
        <w:pStyle w:val="BodyText2"/>
        <w:jc w:val="center"/>
      </w:pPr>
      <w:r>
        <w:pict>
          <v:shape id="_x0000_i1042" type="#_x0000_t75" style="width:283.6pt;height:227pt">
            <v:imagedata r:id="rId51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9.2.0.1</w:t>
      </w:r>
      <w:r>
        <w:t xml:space="preserve"> </w:t>
      </w:r>
      <w:r>
        <w:rPr>
          <w:rFonts w:hint="eastAsia"/>
        </w:rPr>
        <w:t>데이터베이스를 설치할 것입니다.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213936" w:rsidP="00213936">
      <w:pPr>
        <w:pStyle w:val="BodyText2"/>
        <w:jc w:val="center"/>
      </w:pPr>
      <w:r>
        <w:pict>
          <v:shape id="_x0000_i1043" type="#_x0000_t75" style="width:283.6pt;height:227pt">
            <v:imagedata r:id="rId52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한국어를 추가합니다.</w:t>
      </w:r>
    </w:p>
    <w:p w:rsidR="00AD2462" w:rsidRDefault="00213936" w:rsidP="00213936">
      <w:pPr>
        <w:pStyle w:val="BodyText2"/>
        <w:jc w:val="center"/>
      </w:pPr>
      <w:r>
        <w:pict>
          <v:shape id="_x0000_i1044" type="#_x0000_t75" style="width:283.6pt;height:227pt">
            <v:imagedata r:id="rId53" o:title="[9"/>
          </v:shape>
        </w:pict>
      </w:r>
    </w:p>
    <w:p w:rsidR="00AD2462" w:rsidRDefault="00AD2462" w:rsidP="00596B51">
      <w:pPr>
        <w:pStyle w:val="BodyText2"/>
        <w:jc w:val="center"/>
      </w:pPr>
      <w:r>
        <w:t>Enterprise Edition</w:t>
      </w:r>
      <w:r>
        <w:rPr>
          <w:rFonts w:hint="eastAsia"/>
        </w:rPr>
        <w:t>으로 설치합니다.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213936" w:rsidP="00213936">
      <w:pPr>
        <w:pStyle w:val="BodyText2"/>
        <w:jc w:val="center"/>
      </w:pPr>
      <w:r>
        <w:pict>
          <v:shape id="_x0000_i1045" type="#_x0000_t75" style="width:283.6pt;height:227pt">
            <v:imagedata r:id="rId54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General Purpose를 선택합니다.</w:t>
      </w:r>
    </w:p>
    <w:p w:rsidR="00AD2462" w:rsidRDefault="00213936" w:rsidP="00213936">
      <w:pPr>
        <w:pStyle w:val="BodyText2"/>
        <w:jc w:val="center"/>
      </w:pPr>
      <w:r>
        <w:pict>
          <v:shape id="_x0000_i1046" type="#_x0000_t75" style="width:283.6pt;height:227pt">
            <v:imagedata r:id="rId55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리커버리 포트번호는 기본값으로 하고 다음을 클릭합니다.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213936" w:rsidP="00213936">
      <w:pPr>
        <w:pStyle w:val="BodyText2"/>
        <w:jc w:val="center"/>
      </w:pPr>
      <w:r>
        <w:pict>
          <v:shape id="_x0000_i1047" type="#_x0000_t75" style="width:283.6pt;height:227pt">
            <v:imagedata r:id="rId56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Global Database 이름을 </w:t>
      </w:r>
      <w:proofErr w:type="spellStart"/>
      <w:r>
        <w:t>orcl</w:t>
      </w:r>
      <w:proofErr w:type="spellEnd"/>
      <w:r>
        <w:rPr>
          <w:rFonts w:hint="eastAsia"/>
        </w:rPr>
        <w:t xml:space="preserve">로 하면 </w:t>
      </w:r>
      <w:r>
        <w:t>SID</w:t>
      </w:r>
      <w:r>
        <w:rPr>
          <w:rFonts w:hint="eastAsia"/>
        </w:rPr>
        <w:t xml:space="preserve">이 자동으로 </w:t>
      </w:r>
      <w:proofErr w:type="spellStart"/>
      <w:r>
        <w:t>orcl</w:t>
      </w:r>
      <w:proofErr w:type="spellEnd"/>
      <w:r>
        <w:rPr>
          <w:rFonts w:hint="eastAsia"/>
        </w:rPr>
        <w:t>로 됩니다.</w:t>
      </w:r>
    </w:p>
    <w:p w:rsidR="00AD2462" w:rsidRDefault="00213936" w:rsidP="00213936">
      <w:pPr>
        <w:pStyle w:val="BodyText2"/>
        <w:jc w:val="center"/>
      </w:pPr>
      <w:r>
        <w:pict>
          <v:shape id="_x0000_i1048" type="#_x0000_t75" style="width:283.6pt;height:227pt">
            <v:imagedata r:id="rId57" o:title="[9"/>
          </v:shape>
        </w:pict>
      </w:r>
    </w:p>
    <w:p w:rsidR="00A00888" w:rsidRDefault="00AD2462" w:rsidP="00596B51">
      <w:pPr>
        <w:pStyle w:val="BodyText2"/>
        <w:jc w:val="center"/>
      </w:pPr>
      <w:r>
        <w:rPr>
          <w:rFonts w:hint="eastAsia"/>
        </w:rPr>
        <w:t>데이터 파일 경로 역시 기본값으로 두고 다음을 클릭합니다.</w:t>
      </w:r>
    </w:p>
    <w:p w:rsidR="00A00888" w:rsidRDefault="00A0088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00888" w:rsidRDefault="00213936" w:rsidP="00213936">
      <w:pPr>
        <w:pStyle w:val="BodyText2"/>
        <w:jc w:val="center"/>
      </w:pPr>
      <w:r>
        <w:pict>
          <v:shape id="_x0000_i1049" type="#_x0000_t75" style="width:283.6pt;height:227pt">
            <v:imagedata r:id="rId58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Character set을 KO16MSWIN949로 정합니다.</w:t>
      </w:r>
    </w:p>
    <w:p w:rsidR="00A00888" w:rsidRDefault="00213936" w:rsidP="00213936">
      <w:pPr>
        <w:pStyle w:val="BodyText2"/>
        <w:jc w:val="center"/>
      </w:pPr>
      <w:r>
        <w:pict>
          <v:shape id="_x0000_i1050" type="#_x0000_t75" style="width:283.6pt;height:227pt">
            <v:imagedata r:id="rId59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요약본을 확인하고 인스톨을 시작합니다.</w:t>
      </w:r>
    </w:p>
    <w:p w:rsidR="00FB0C29" w:rsidRDefault="00213936" w:rsidP="00213936">
      <w:pPr>
        <w:pStyle w:val="BodyText2"/>
        <w:jc w:val="center"/>
      </w:pPr>
      <w:r>
        <w:lastRenderedPageBreak/>
        <w:pict>
          <v:shape id="_x0000_i1051" type="#_x0000_t75" style="width:283.6pt;height:227pt">
            <v:imagedata r:id="rId60" o:title="[9"/>
          </v:shape>
        </w:pic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 xml:space="preserve">아래와 같이 </w:t>
      </w:r>
      <w:r>
        <w:t>ISO</w:t>
      </w:r>
      <w:r>
        <w:rPr>
          <w:rFonts w:hint="eastAsia"/>
        </w:rPr>
        <w:t>파일일 경우 CD를 바꾸거나</w: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>압축 폴더일 경우 경로를 바꾸어 줍니다.</w:t>
      </w:r>
    </w:p>
    <w:p w:rsidR="005A1529" w:rsidRDefault="00213936" w:rsidP="00213936">
      <w:pPr>
        <w:pStyle w:val="BodyText2"/>
        <w:jc w:val="center"/>
      </w:pPr>
      <w:r>
        <w:pict>
          <v:shape id="_x0000_i1052" type="#_x0000_t75" style="width:283.6pt;height:227pt">
            <v:imagedata r:id="rId61" o:title="[9"/>
          </v:shape>
        </w:pict>
      </w:r>
    </w:p>
    <w:p w:rsidR="005A1529" w:rsidRDefault="005A152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5A1529" w:rsidRDefault="00213936" w:rsidP="00213936">
      <w:pPr>
        <w:pStyle w:val="BodyText2"/>
        <w:jc w:val="center"/>
      </w:pPr>
      <w:r>
        <w:lastRenderedPageBreak/>
        <w:pict>
          <v:shape id="_x0000_i1053" type="#_x0000_t75" style="width:283.6pt;height:227pt">
            <v:imagedata r:id="rId62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CD파일은 총 3개가 있습니다.</w:t>
      </w:r>
    </w:p>
    <w:p w:rsidR="005A1529" w:rsidRDefault="00213936" w:rsidP="00213936">
      <w:pPr>
        <w:pStyle w:val="BodyText2"/>
        <w:jc w:val="center"/>
      </w:pPr>
      <w:r>
        <w:pict>
          <v:shape id="_x0000_i1054" type="#_x0000_t75" style="width:283.6pt;height:227pt">
            <v:imagedata r:id="rId63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General Purpose로 설치하였기 때문에 Listener생성과정과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DBCA</w:t>
      </w:r>
      <w:r>
        <w:t>(</w:t>
      </w:r>
      <w:r>
        <w:rPr>
          <w:rFonts w:hint="eastAsia"/>
        </w:rPr>
        <w:t>Database Configuration Assistance)과정이 포함됩니다.</w:t>
      </w:r>
    </w:p>
    <w:p w:rsidR="005A1529" w:rsidRDefault="00213936" w:rsidP="00213936">
      <w:pPr>
        <w:pStyle w:val="BodyText2"/>
        <w:jc w:val="center"/>
      </w:pPr>
      <w:r>
        <w:lastRenderedPageBreak/>
        <w:pict>
          <v:shape id="_x0000_i1055" type="#_x0000_t75" style="width:283.6pt;height:227pt">
            <v:imagedata r:id="rId64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SYS계정과</w:t>
      </w:r>
      <w:r>
        <w:t xml:space="preserve"> SYSTEM</w:t>
      </w:r>
      <w:r>
        <w:rPr>
          <w:rFonts w:hint="eastAsia"/>
        </w:rPr>
        <w:t>계정의 비밀번호를 지정하고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Password Management를 눌러</w:t>
      </w:r>
      <w:r w:rsidR="0032177B">
        <w:rPr>
          <w:rFonts w:hint="eastAsia"/>
        </w:rPr>
        <w:t xml:space="preserve"> 사용하고 싶은 계정을 잠금해제합니다.</w:t>
      </w:r>
    </w:p>
    <w:p w:rsidR="0032177B" w:rsidRDefault="00213936" w:rsidP="00213936">
      <w:pPr>
        <w:pStyle w:val="BodyText2"/>
        <w:jc w:val="center"/>
      </w:pPr>
      <w:r>
        <w:pict>
          <v:shape id="_x0000_i1056" type="#_x0000_t75" style="width:283.6pt;height:227pt">
            <v:imagedata r:id="rId65" o:title="[9"/>
          </v:shape>
        </w:pict>
      </w:r>
      <w:r>
        <w:lastRenderedPageBreak/>
        <w:pict>
          <v:shape id="_x0000_i1057" type="#_x0000_t75" style="width:283.6pt;height:227pt">
            <v:imagedata r:id="rId66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>오라클 9i 설치가 완료된 화면입니다.</w:t>
      </w:r>
    </w:p>
    <w:p w:rsidR="005A1529" w:rsidRDefault="00213936" w:rsidP="00213936">
      <w:pPr>
        <w:pStyle w:val="BodyText2"/>
        <w:jc w:val="center"/>
      </w:pPr>
      <w:r>
        <w:pict>
          <v:shape id="_x0000_i1058" type="#_x0000_t75" style="width:283.6pt;height:227pt">
            <v:imagedata r:id="rId67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 xml:space="preserve">설치가 잘 되었는지 확인하기 위해 </w:t>
      </w:r>
      <w:r>
        <w:t>sys</w:t>
      </w:r>
      <w:r>
        <w:rPr>
          <w:rFonts w:hint="eastAsia"/>
        </w:rPr>
        <w:t>계정으로 접속합니다.</w:t>
      </w:r>
    </w:p>
    <w:p w:rsidR="0032177B" w:rsidRDefault="0032177B" w:rsidP="0032177B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31F2" w:rsidRDefault="0032177B" w:rsidP="0032177B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32177B" w:rsidRDefault="001231F2" w:rsidP="001231F2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1231F2" w:rsidRDefault="001231F2" w:rsidP="001231F2">
      <w:pPr>
        <w:pStyle w:val="Heading2"/>
      </w:pPr>
      <w:r>
        <w:rPr>
          <w:rFonts w:hint="eastAsia"/>
        </w:rPr>
        <w:lastRenderedPageBreak/>
        <w:t xml:space="preserve">9.2.0.1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9.2.0.8  Patch Set </w:t>
      </w:r>
      <w:r w:rsidR="00BD236F">
        <w:t>Update</w:t>
      </w:r>
    </w:p>
    <w:p w:rsidR="00213936" w:rsidRDefault="00213936" w:rsidP="00213936">
      <w:pPr>
        <w:pStyle w:val="BodyText2"/>
        <w:jc w:val="center"/>
      </w:pPr>
      <w:r>
        <w:pict>
          <v:shape id="_x0000_i1059" type="#_x0000_t75" style="width:283.6pt;height:227pt">
            <v:imagedata r:id="rId68" o:title="psrinstall0"/>
          </v:shape>
        </w:pict>
      </w:r>
    </w:p>
    <w:p w:rsidR="00213936" w:rsidRDefault="00213936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>패치를 진행하기 전에 서비스를 모두 꺼야합니다.</w:t>
      </w:r>
      <w:bookmarkStart w:id="3" w:name="service"/>
      <w:bookmarkEnd w:id="3"/>
    </w:p>
    <w:p w:rsidR="00213936" w:rsidRDefault="00213936" w:rsidP="00213936">
      <w:pPr>
        <w:pStyle w:val="BodyText2"/>
        <w:jc w:val="center"/>
      </w:pPr>
      <w:r>
        <w:t xml:space="preserve">Started </w:t>
      </w:r>
      <w:r>
        <w:rPr>
          <w:rFonts w:hint="eastAsia"/>
        </w:rPr>
        <w:t>되어있는 오라클과 관련되어있는 항목을 모두 정지합니다.</w:t>
      </w:r>
    </w:p>
    <w:p w:rsidR="00213936" w:rsidRDefault="00213936" w:rsidP="00213936">
      <w:pPr>
        <w:pStyle w:val="BodyText2"/>
        <w:jc w:val="center"/>
      </w:pPr>
      <w:r>
        <w:pict>
          <v:shape id="_x0000_i1060" type="#_x0000_t75" style="width:283.6pt;height:227pt">
            <v:imagedata r:id="rId69" o:title="psrinstall1"/>
          </v:shape>
        </w:pict>
      </w:r>
    </w:p>
    <w:p w:rsidR="00213936" w:rsidRDefault="00213936" w:rsidP="00213936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213936" w:rsidRDefault="00213936" w:rsidP="00213936">
      <w:pPr>
        <w:pStyle w:val="BodyText2"/>
        <w:jc w:val="center"/>
      </w:pPr>
      <w:r>
        <w:lastRenderedPageBreak/>
        <w:pict>
          <v:shape id="_x0000_i1061" type="#_x0000_t75" style="width:283.6pt;height:227pt">
            <v:imagedata r:id="rId70" o:title="psrinstall2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실행하면 위와 같은 화면이 나옵니다.</w:t>
      </w:r>
      <w:r>
        <w:t xml:space="preserve"> </w:t>
      </w:r>
      <w:r>
        <w:rPr>
          <w:rFonts w:hint="eastAsia"/>
        </w:rPr>
        <w:t>다음을 클릭합니다.</w:t>
      </w:r>
    </w:p>
    <w:p w:rsidR="00213936" w:rsidRDefault="00213936" w:rsidP="00213936">
      <w:pPr>
        <w:pStyle w:val="BodyText2"/>
        <w:jc w:val="center"/>
      </w:pPr>
      <w:r>
        <w:pict>
          <v:shape id="_x0000_i1062" type="#_x0000_t75" style="width:283.6pt;height:227pt">
            <v:imagedata r:id="rId71" o:title="psrinstall3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ORACLE_HOME_NAME과 ORACLE_HOME은 9.2.0.1을 설치했던 경로와 같아야 합니다.</w:t>
      </w:r>
    </w:p>
    <w:p w:rsidR="00213936" w:rsidRDefault="00213936" w:rsidP="00213936">
      <w:pPr>
        <w:pStyle w:val="BodyText2"/>
        <w:jc w:val="center"/>
      </w:pPr>
    </w:p>
    <w:p w:rsidR="00213936" w:rsidRDefault="00213936" w:rsidP="00213936">
      <w:pPr>
        <w:pStyle w:val="BodyText2"/>
        <w:jc w:val="center"/>
      </w:pPr>
      <w:r>
        <w:lastRenderedPageBreak/>
        <w:pict>
          <v:shape id="_x0000_i1063" type="#_x0000_t75" style="width:283.6pt;height:227pt">
            <v:imagedata r:id="rId72" o:title="psrinstall4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서비스를 끄지 않으면 위와 같은 오류가 나타나는데 </w: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이때 </w:t>
      </w:r>
      <w:hyperlink w:anchor="service" w:history="1">
        <w:r w:rsidRPr="00213936">
          <w:rPr>
            <w:rStyle w:val="Hyperlink"/>
            <w:rFonts w:hint="eastAsia"/>
          </w:rPr>
          <w:t>서비스를 종</w:t>
        </w:r>
        <w:r w:rsidRPr="00213936">
          <w:rPr>
            <w:rStyle w:val="Hyperlink"/>
            <w:rFonts w:hint="eastAsia"/>
          </w:rPr>
          <w:t>료</w:t>
        </w:r>
      </w:hyperlink>
      <w:r>
        <w:rPr>
          <w:rFonts w:hint="eastAsia"/>
        </w:rPr>
        <w:t xml:space="preserve">하고 </w:t>
      </w:r>
      <w:r>
        <w:t>Retry</w:t>
      </w:r>
      <w:r>
        <w:rPr>
          <w:rFonts w:hint="eastAsia"/>
        </w:rPr>
        <w:t>를 누르면 됩니다.</w:t>
      </w:r>
    </w:p>
    <w:p w:rsidR="00213936" w:rsidRDefault="00213936" w:rsidP="00213936">
      <w:pPr>
        <w:pStyle w:val="BodyText2"/>
        <w:jc w:val="center"/>
      </w:pPr>
      <w:r>
        <w:pict>
          <v:shape id="_x0000_i1064" type="#_x0000_t75" style="width:283.6pt;height:227pt">
            <v:imagedata r:id="rId73" o:title="psrinstall5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314EAF" w:rsidRDefault="00213936" w:rsidP="00213936">
      <w:pPr>
        <w:pStyle w:val="BodyText2"/>
        <w:jc w:val="center"/>
      </w:pPr>
      <w:r>
        <w:lastRenderedPageBreak/>
        <w:pict>
          <v:shape id="_x0000_i1065" type="#_x0000_t75" style="width:283.6pt;height:227pt">
            <v:imagedata r:id="rId74" o:title="psrinstall6"/>
          </v:shape>
        </w:pict>
      </w:r>
    </w:p>
    <w:p w:rsidR="00314EAF" w:rsidRDefault="00314EAF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>설치가 완료된 모습입니다.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여기까지 패치 소프트웨어만 설치한 과정입니다.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추가적으로 데이터베이스를 업그레이드 해야 합니다.</w:t>
      </w:r>
    </w:p>
    <w:p w:rsidR="00314EAF" w:rsidRDefault="00213936" w:rsidP="00213936">
      <w:pPr>
        <w:pStyle w:val="BodyText2"/>
        <w:jc w:val="center"/>
      </w:pPr>
      <w:r>
        <w:pict>
          <v:shape id="_x0000_i1066" type="#_x0000_t75" style="width:283.6pt;height:227pt">
            <v:imagedata r:id="rId75" o:title="psrinstall7"/>
          </v:shape>
        </w:pict>
      </w:r>
    </w:p>
    <w:p w:rsidR="00314EAF" w:rsidRDefault="00314EAF" w:rsidP="00213936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314EAF" w:rsidRDefault="00314EAF" w:rsidP="00213936">
      <w:pPr>
        <w:pStyle w:val="BodyText2"/>
        <w:jc w:val="center"/>
      </w:pPr>
      <w:r>
        <w:t>OracleOraHome92TNSListener</w:t>
      </w:r>
    </w:p>
    <w:p w:rsidR="00314EAF" w:rsidRDefault="00314EAF" w:rsidP="00213936">
      <w:pPr>
        <w:pStyle w:val="BodyText2"/>
        <w:jc w:val="center"/>
      </w:pPr>
      <w:proofErr w:type="spellStart"/>
      <w:r>
        <w:t>OracleServiceORCL</w:t>
      </w:r>
      <w:proofErr w:type="spellEnd"/>
      <w:r>
        <w:t xml:space="preserve"> </w:t>
      </w:r>
      <w:r>
        <w:rPr>
          <w:rFonts w:hint="eastAsia"/>
        </w:rPr>
        <w:t>두개만 켜면 됩니다.</w:t>
      </w:r>
    </w:p>
    <w:p w:rsidR="00314EAF" w:rsidRDefault="00213936" w:rsidP="00213936">
      <w:pPr>
        <w:pStyle w:val="BodyText2"/>
        <w:jc w:val="center"/>
      </w:pPr>
      <w:r>
        <w:lastRenderedPageBreak/>
        <w:pict>
          <v:shape id="_x0000_i1067" type="#_x0000_t75" style="width:283.6pt;height:227pt">
            <v:imagedata r:id="rId76" o:title="psrpostinstall8"/>
          </v:shape>
        </w:pict>
      </w:r>
    </w:p>
    <w:p w:rsidR="00314EAF" w:rsidRDefault="00122E12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>다음을 차례로 입력합니다.</w:t>
      </w:r>
    </w:p>
    <w:p w:rsidR="00122E12" w:rsidRDefault="00122E12" w:rsidP="00122E12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2E12" w:rsidRDefault="00122E12" w:rsidP="00122E12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E72773" w:rsidRDefault="00122E12" w:rsidP="00E72773">
      <w:pPr>
        <w:pStyle w:val="Console2"/>
      </w:pPr>
      <w:r>
        <w:t xml:space="preserve">SQL&gt; select </w:t>
      </w:r>
      <w:proofErr w:type="spellStart"/>
      <w:r>
        <w:t>comp_name</w:t>
      </w:r>
      <w:proofErr w:type="spellEnd"/>
      <w:r>
        <w:t xml:space="preserve">, version, status from </w:t>
      </w:r>
      <w:proofErr w:type="spellStart"/>
      <w:r>
        <w:rPr>
          <w:rFonts w:hint="eastAsia"/>
        </w:rPr>
        <w:t>dba_</w:t>
      </w:r>
      <w:r>
        <w:t>registry</w:t>
      </w:r>
      <w:proofErr w:type="spellEnd"/>
      <w:r>
        <w:t>;</w:t>
      </w:r>
    </w:p>
    <w:p w:rsidR="00E72773" w:rsidRPr="00122E12" w:rsidRDefault="00E72773" w:rsidP="00E72773">
      <w:pPr>
        <w:pStyle w:val="BodyText2"/>
        <w:rPr>
          <w:rFonts w:hint="eastAsia"/>
        </w:rPr>
      </w:pPr>
      <w:r>
        <w:rPr>
          <w:rFonts w:hint="eastAsia"/>
        </w:rPr>
        <w:t>버전은 9.2.0.8이나 컴포넌트 버전은 업그레이드가 안된 것을 확인할 수 있습니다.</w:t>
      </w:r>
    </w:p>
    <w:p w:rsidR="00E72773" w:rsidRDefault="00213936" w:rsidP="00213936">
      <w:pPr>
        <w:pStyle w:val="BodyText2"/>
        <w:jc w:val="center"/>
      </w:pPr>
      <w:r>
        <w:pict>
          <v:shape id="_x0000_i1068" type="#_x0000_t75" style="width:283.6pt;height:227pt">
            <v:imagedata r:id="rId77" o:title="psrpostinstall9"/>
          </v:shape>
        </w:pict>
      </w:r>
    </w:p>
    <w:p w:rsidR="00E72773" w:rsidRDefault="00E72773" w:rsidP="00E72773">
      <w:pPr>
        <w:pStyle w:val="BodyText2"/>
        <w:jc w:val="center"/>
      </w:pPr>
      <w:r>
        <w:rPr>
          <w:rFonts w:hint="eastAsia"/>
        </w:rPr>
        <w:t xml:space="preserve">업그레이드를 위해서 </w:t>
      </w:r>
      <w:proofErr w:type="spellStart"/>
      <w:r>
        <w:t>shared_pool_size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java_pool_size</w:t>
      </w:r>
      <w:proofErr w:type="spellEnd"/>
      <w:r>
        <w:rPr>
          <w:rFonts w:hint="eastAsia"/>
        </w:rPr>
        <w:t>가 150</w:t>
      </w:r>
      <w:r>
        <w:t>M</w:t>
      </w:r>
      <w:r>
        <w:rPr>
          <w:rFonts w:hint="eastAsia"/>
        </w:rPr>
        <w:t>B 이상이어야 합니다.</w:t>
      </w:r>
    </w:p>
    <w:p w:rsidR="00E72773" w:rsidRDefault="00E72773" w:rsidP="00E72773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pfile</w:t>
      </w:r>
      <w:proofErr w:type="spellEnd"/>
      <w:r>
        <w:rPr>
          <w:rFonts w:hint="eastAsia"/>
        </w:rPr>
        <w:t xml:space="preserve">의 값이 </w:t>
      </w:r>
      <w:proofErr w:type="spellStart"/>
      <w:r>
        <w:rPr>
          <w:rFonts w:hint="eastAsia"/>
        </w:rPr>
        <w:t>initsid.</w:t>
      </w:r>
      <w:r>
        <w:t>ora</w:t>
      </w:r>
      <w:proofErr w:type="spellEnd"/>
      <w:r>
        <w:t xml:space="preserve"> </w:t>
      </w:r>
      <w:r>
        <w:rPr>
          <w:rFonts w:hint="eastAsia"/>
        </w:rPr>
        <w:t xml:space="preserve">또는 </w:t>
      </w:r>
      <w:proofErr w:type="spellStart"/>
      <w:r>
        <w:t>spfile</w:t>
      </w:r>
      <w:proofErr w:type="spellEnd"/>
      <w:r>
        <w:t>(</w:t>
      </w:r>
      <w:proofErr w:type="spellStart"/>
      <w:r>
        <w:t>dbname</w:t>
      </w:r>
      <w:proofErr w:type="spellEnd"/>
      <w:r>
        <w:t>).</w:t>
      </w:r>
      <w:proofErr w:type="spellStart"/>
      <w:r>
        <w:t>ora</w:t>
      </w:r>
      <w:proofErr w:type="spellEnd"/>
      <w:r>
        <w:t xml:space="preserve"> </w:t>
      </w:r>
      <w:r>
        <w:rPr>
          <w:rFonts w:hint="eastAsia"/>
        </w:rPr>
        <w:t>여야 합니다.</w:t>
      </w:r>
      <w:r>
        <w:br w:type="page"/>
      </w:r>
    </w:p>
    <w:p w:rsidR="00E72773" w:rsidRDefault="00E72773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lastRenderedPageBreak/>
        <w:t>다음명령으로 확인합니다.</w:t>
      </w:r>
    </w:p>
    <w:p w:rsidR="009F3200" w:rsidRDefault="009F3200" w:rsidP="00E72773">
      <w:pPr>
        <w:pStyle w:val="Console2"/>
        <w:rPr>
          <w:rFonts w:hint="eastAsia"/>
        </w:rPr>
      </w:pPr>
      <w:r>
        <w:rPr>
          <w:rFonts w:hint="eastAsia"/>
        </w:rPr>
        <w:t>SQL&gt; shutdown</w:t>
      </w:r>
    </w:p>
    <w:p w:rsidR="009F3200" w:rsidRDefault="009F3200" w:rsidP="00E72773">
      <w:pPr>
        <w:pStyle w:val="Console2"/>
      </w:pPr>
      <w:r>
        <w:t>SQL&gt; startup</w:t>
      </w:r>
    </w:p>
    <w:p w:rsidR="00E72773" w:rsidRDefault="00E72773" w:rsidP="00E72773">
      <w:pPr>
        <w:pStyle w:val="Console2"/>
        <w:rPr>
          <w:rFonts w:hint="eastAsia"/>
        </w:rPr>
      </w:pPr>
      <w:r>
        <w:rPr>
          <w:rFonts w:hint="eastAsia"/>
        </w:rPr>
        <w:t>S</w:t>
      </w:r>
      <w:r>
        <w:t xml:space="preserve">QL&gt; show parameter </w:t>
      </w:r>
      <w:proofErr w:type="spellStart"/>
      <w:r>
        <w:t>pfile</w:t>
      </w:r>
      <w:proofErr w:type="spellEnd"/>
      <w:r>
        <w:t>;</w:t>
      </w:r>
    </w:p>
    <w:p w:rsidR="00E72773" w:rsidRDefault="00E72773" w:rsidP="00E72773">
      <w:pPr>
        <w:pStyle w:val="Console2"/>
      </w:pPr>
      <w:r>
        <w:rPr>
          <w:rFonts w:hint="eastAsia"/>
        </w:rPr>
        <w:t>SQL&gt; show parameter</w:t>
      </w:r>
      <w:r>
        <w:t xml:space="preserve"> </w:t>
      </w:r>
      <w:proofErr w:type="spellStart"/>
      <w:r>
        <w:t>shared_pool_size</w:t>
      </w:r>
      <w:proofErr w:type="spellEnd"/>
    </w:p>
    <w:p w:rsidR="00E72773" w:rsidRPr="00E72773" w:rsidRDefault="00E72773" w:rsidP="00E72773">
      <w:pPr>
        <w:pStyle w:val="Console2"/>
        <w:rPr>
          <w:rFonts w:hint="eastAsia"/>
        </w:rPr>
      </w:pPr>
      <w:r>
        <w:t xml:space="preserve">SQL&gt; show parameter </w:t>
      </w:r>
      <w:proofErr w:type="spellStart"/>
      <w:r>
        <w:t>java_pool_size</w:t>
      </w:r>
      <w:proofErr w:type="spellEnd"/>
    </w:p>
    <w:p w:rsidR="00E72773" w:rsidRDefault="00213936" w:rsidP="00213936">
      <w:pPr>
        <w:pStyle w:val="BodyText2"/>
        <w:jc w:val="center"/>
      </w:pPr>
      <w:r>
        <w:pict>
          <v:shape id="_x0000_i1069" type="#_x0000_t75" style="width:283.6pt;height:227pt">
            <v:imagedata r:id="rId78" o:title="psrpostinstall10"/>
          </v:shape>
        </w:pict>
      </w:r>
    </w:p>
    <w:p w:rsidR="00E72773" w:rsidRDefault="00E72773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다음명령을 통해 </w:t>
      </w:r>
      <w:proofErr w:type="spellStart"/>
      <w:r>
        <w:t>shared_pool_size</w:t>
      </w:r>
      <w:proofErr w:type="spellEnd"/>
      <w:r>
        <w:rPr>
          <w:rFonts w:hint="eastAsia"/>
        </w:rPr>
        <w:t>와</w:t>
      </w:r>
      <w:r>
        <w:t xml:space="preserve"> </w:t>
      </w:r>
      <w:proofErr w:type="spellStart"/>
      <w:r>
        <w:t>java_pool_size</w:t>
      </w:r>
      <w:proofErr w:type="spellEnd"/>
      <w:r>
        <w:rPr>
          <w:rFonts w:hint="eastAsia"/>
        </w:rPr>
        <w:t>를 150</w:t>
      </w:r>
      <w:r>
        <w:t>M</w:t>
      </w:r>
      <w:r>
        <w:rPr>
          <w:rFonts w:hint="eastAsia"/>
        </w:rPr>
        <w:t>로 수정합니다.</w:t>
      </w:r>
    </w:p>
    <w:p w:rsidR="00E72773" w:rsidRDefault="00E72773" w:rsidP="00E72773">
      <w:pPr>
        <w:pStyle w:val="Console2"/>
      </w:pPr>
      <w:r>
        <w:t xml:space="preserve">SQL&gt; alter system set </w:t>
      </w:r>
      <w:proofErr w:type="spellStart"/>
      <w:r>
        <w:t>shared_pool_size</w:t>
      </w:r>
      <w:proofErr w:type="spellEnd"/>
      <w:r w:rsidR="009F3200">
        <w:t>=’150M’ scope=</w:t>
      </w:r>
      <w:proofErr w:type="spellStart"/>
      <w:r w:rsidR="009F3200">
        <w:t>spfile</w:t>
      </w:r>
      <w:proofErr w:type="spellEnd"/>
      <w:r w:rsidR="009F3200">
        <w:t>;</w:t>
      </w:r>
    </w:p>
    <w:p w:rsidR="009F3200" w:rsidRPr="009F3200" w:rsidRDefault="009F3200" w:rsidP="009F3200">
      <w:pPr>
        <w:pStyle w:val="Console2"/>
        <w:rPr>
          <w:rFonts w:hint="eastAsia"/>
        </w:rPr>
      </w:pPr>
      <w:r>
        <w:t xml:space="preserve">SQL&gt; alter system set </w:t>
      </w:r>
      <w:proofErr w:type="spellStart"/>
      <w:r>
        <w:t>java_pool_size</w:t>
      </w:r>
      <w:proofErr w:type="spellEnd"/>
      <w:r>
        <w:t>=’150M’ scope=</w:t>
      </w:r>
      <w:proofErr w:type="spellStart"/>
      <w:r>
        <w:t>spfile</w:t>
      </w:r>
      <w:proofErr w:type="spellEnd"/>
      <w:r>
        <w:t>;</w:t>
      </w:r>
    </w:p>
    <w:p w:rsidR="009F3200" w:rsidRDefault="00213936" w:rsidP="00213936">
      <w:pPr>
        <w:pStyle w:val="BodyText2"/>
        <w:jc w:val="center"/>
        <w:rPr>
          <w:rFonts w:hint="eastAsia"/>
        </w:rPr>
      </w:pPr>
      <w:r>
        <w:pict>
          <v:shape id="_x0000_i1070" type="#_x0000_t75" style="width:283.6pt;height:227pt">
            <v:imagedata r:id="rId79" o:title="psrpostinstall11"/>
          </v:shape>
        </w:pict>
      </w:r>
    </w:p>
    <w:p w:rsidR="009F3200" w:rsidRDefault="009F3200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lastRenderedPageBreak/>
        <w:t>다음 명령으로 업그레이드를 진행합니다.</w:t>
      </w:r>
    </w:p>
    <w:p w:rsidR="009F3200" w:rsidRDefault="009F3200" w:rsidP="009F3200">
      <w:pPr>
        <w:pStyle w:val="Console2"/>
      </w:pPr>
      <w:r>
        <w:t>SQL&gt; startup migrate</w:t>
      </w:r>
    </w:p>
    <w:p w:rsidR="009F3200" w:rsidRDefault="009F3200" w:rsidP="009F3200">
      <w:pPr>
        <w:pStyle w:val="Console2"/>
      </w:pPr>
      <w:r>
        <w:t>SQL&gt; SPOOL C:\9208patch.log</w:t>
      </w:r>
    </w:p>
    <w:p w:rsidR="009F3200" w:rsidRDefault="009F3200" w:rsidP="009F3200">
      <w:pPr>
        <w:pStyle w:val="Console2"/>
      </w:pPr>
      <w:r>
        <w:t>SQL&gt; @C:\oracle\ora92\</w:t>
      </w:r>
      <w:proofErr w:type="spellStart"/>
      <w:r>
        <w:t>rdbms</w:t>
      </w:r>
      <w:proofErr w:type="spellEnd"/>
      <w:r>
        <w:t>\admin\</w:t>
      </w:r>
      <w:proofErr w:type="spellStart"/>
      <w:r>
        <w:t>catpatch.sql</w:t>
      </w:r>
      <w:proofErr w:type="spellEnd"/>
    </w:p>
    <w:p w:rsidR="009F3200" w:rsidRDefault="009F3200" w:rsidP="009F3200">
      <w:pPr>
        <w:pStyle w:val="Console2"/>
      </w:pPr>
      <w:r>
        <w:t>SQL&gt; SPOOL OFF</w:t>
      </w:r>
    </w:p>
    <w:p w:rsidR="009F3200" w:rsidRDefault="009F3200" w:rsidP="009F3200">
      <w:pPr>
        <w:pStyle w:val="Console2"/>
      </w:pPr>
      <w:r>
        <w:t>SQL&gt; shutdown</w:t>
      </w:r>
    </w:p>
    <w:p w:rsidR="009F3200" w:rsidRDefault="00213936" w:rsidP="00213936">
      <w:pPr>
        <w:pStyle w:val="BodyText2"/>
        <w:jc w:val="center"/>
      </w:pPr>
      <w:r>
        <w:pict>
          <v:shape id="_x0000_i1127" type="#_x0000_t75" style="width:283.6pt;height:227pt">
            <v:imagedata r:id="rId80" o:title="psrpostinstall12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>컴포넌트 버전이 업그레이드 되었습니다.</w:t>
      </w:r>
    </w:p>
    <w:p w:rsidR="009F3200" w:rsidRDefault="00213936" w:rsidP="00213936">
      <w:pPr>
        <w:pStyle w:val="BodyText2"/>
        <w:jc w:val="center"/>
      </w:pPr>
      <w:r>
        <w:pict>
          <v:shape id="_x0000_i1128" type="#_x0000_t75" style="width:283.6pt;height:227pt">
            <v:imagedata r:id="rId81" o:title="psrpostinstall13"/>
          </v:shape>
        </w:pict>
      </w:r>
    </w:p>
    <w:p w:rsidR="009F3200" w:rsidRDefault="009F3200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utlrp.sql</w:t>
      </w:r>
      <w:proofErr w:type="spellEnd"/>
      <w:r>
        <w:t xml:space="preserve"> </w:t>
      </w:r>
      <w:r>
        <w:rPr>
          <w:rFonts w:hint="eastAsia"/>
        </w:rPr>
        <w:t>스크립트는 리컴파일 과정이며 옵션이지만 권장하는 과정입니다.</w:t>
      </w:r>
    </w:p>
    <w:p w:rsidR="009F3200" w:rsidRPr="009F3200" w:rsidRDefault="009F3200" w:rsidP="009F3200">
      <w:pPr>
        <w:pStyle w:val="Console2"/>
      </w:pPr>
      <w:r>
        <w:t xml:space="preserve">SQL&gt; </w:t>
      </w:r>
      <w:r>
        <w:rPr>
          <w:rFonts w:hint="eastAsia"/>
        </w:rPr>
        <w:t>@C:\oracle\ora92\</w:t>
      </w:r>
      <w:proofErr w:type="spellStart"/>
      <w:r>
        <w:rPr>
          <w:rFonts w:hint="eastAsia"/>
        </w:rPr>
        <w:t>rdbms</w:t>
      </w:r>
      <w:proofErr w:type="spellEnd"/>
      <w:r>
        <w:rPr>
          <w:rFonts w:hint="eastAsia"/>
        </w:rPr>
        <w:t>\admin\</w:t>
      </w:r>
      <w:proofErr w:type="spellStart"/>
      <w:r>
        <w:rPr>
          <w:rFonts w:hint="eastAsia"/>
        </w:rPr>
        <w:t>utlrp.sql</w:t>
      </w:r>
      <w:proofErr w:type="spellEnd"/>
    </w:p>
    <w:p w:rsidR="009F3200" w:rsidRDefault="009F3200" w:rsidP="009F3200">
      <w:pPr>
        <w:pStyle w:val="Heading2"/>
      </w:pPr>
      <w:r>
        <w:rPr>
          <w:rFonts w:hint="eastAsia"/>
        </w:rPr>
        <w:lastRenderedPageBreak/>
        <w:t xml:space="preserve">9.2.0.8 </w:t>
      </w: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Opatch</w:t>
      </w:r>
      <w:proofErr w:type="spellEnd"/>
    </w:p>
    <w:p w:rsidR="009F3200" w:rsidRPr="009F3200" w:rsidRDefault="009F3200" w:rsidP="009F3200">
      <w:pPr>
        <w:pStyle w:val="BodyText2"/>
        <w:rPr>
          <w:rFonts w:hint="eastAsia"/>
        </w:rPr>
      </w:pPr>
      <w:r>
        <w:rPr>
          <w:rFonts w:hint="eastAsia"/>
        </w:rPr>
        <w:t xml:space="preserve">지금까지 설치한 오라클 9.2.0.8 버전은 </w:t>
      </w:r>
      <w:proofErr w:type="spellStart"/>
      <w:r>
        <w:t>TimeZone</w:t>
      </w:r>
      <w:proofErr w:type="spellEnd"/>
      <w:r>
        <w:rPr>
          <w:rFonts w:hint="eastAsia"/>
        </w:rPr>
        <w:t>버전이 1이며 이후 업그레이드과정에서 심각한 문제를 발생할 수 있습니다.</w:t>
      </w:r>
      <w:r w:rsidR="00D4446F">
        <w:t xml:space="preserve"> </w:t>
      </w:r>
      <w:r w:rsidR="00D4446F">
        <w:rPr>
          <w:rFonts w:hint="eastAsia"/>
        </w:rPr>
        <w:t xml:space="preserve">이를 해결하기위해 </w:t>
      </w:r>
      <w:proofErr w:type="spellStart"/>
      <w:r w:rsidR="00D4446F">
        <w:rPr>
          <w:rFonts w:hint="eastAsia"/>
        </w:rPr>
        <w:t>TimeZone</w:t>
      </w:r>
      <w:proofErr w:type="spellEnd"/>
      <w:r w:rsidR="00D4446F">
        <w:rPr>
          <w:rFonts w:hint="eastAsia"/>
        </w:rPr>
        <w:t xml:space="preserve">과 관련된 JVM </w:t>
      </w:r>
      <w:proofErr w:type="spellStart"/>
      <w:r w:rsidR="00D4446F">
        <w:rPr>
          <w:rFonts w:hint="eastAsia"/>
        </w:rPr>
        <w:t>opatch</w:t>
      </w:r>
      <w:proofErr w:type="spellEnd"/>
      <w:r w:rsidR="00D4446F">
        <w:rPr>
          <w:rFonts w:hint="eastAsia"/>
        </w:rPr>
        <w:t>를 진행해야합니다.</w:t>
      </w:r>
    </w:p>
    <w:p w:rsidR="00D4446F" w:rsidRDefault="00213936" w:rsidP="00213936">
      <w:pPr>
        <w:pStyle w:val="BodyText2"/>
        <w:jc w:val="center"/>
      </w:pPr>
      <w:r>
        <w:pict>
          <v:shape id="_x0000_i1129" type="#_x0000_t75" style="width:283.6pt;height:227pt">
            <v:imagedata r:id="rId82" o:title="timezonepatch14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먼저 오라클과 관련된 서비스를 모두 끕니다.</w:t>
      </w:r>
    </w:p>
    <w:p w:rsidR="00D4446F" w:rsidRDefault="00213936" w:rsidP="00213936">
      <w:pPr>
        <w:pStyle w:val="BodyText2"/>
        <w:jc w:val="center"/>
      </w:pPr>
      <w:r>
        <w:pict>
          <v:shape id="_x0000_i1130" type="#_x0000_t75" style="width:283.6pt;height:227pt">
            <v:imagedata r:id="rId83" o:title="timezonepatch15"/>
          </v:shape>
        </w:pict>
      </w:r>
    </w:p>
    <w:p w:rsidR="00D4446F" w:rsidRDefault="00D4446F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>다음 명령을 차례로 실행합니다.</w:t>
      </w:r>
    </w:p>
    <w:p w:rsidR="00D4446F" w:rsidRDefault="00D4446F" w:rsidP="00D4446F">
      <w:pPr>
        <w:pStyle w:val="Console2"/>
      </w:pPr>
      <w:r>
        <w:t>&gt;c</w:t>
      </w:r>
      <w:r>
        <w:rPr>
          <w:rFonts w:hint="eastAsia"/>
        </w:rPr>
        <w:t xml:space="preserve">d </w:t>
      </w:r>
      <w:r>
        <w:t>5878965</w:t>
      </w:r>
    </w:p>
    <w:p w:rsidR="00D4446F" w:rsidRDefault="00D4446F" w:rsidP="00D4446F">
      <w:pPr>
        <w:pStyle w:val="Console2"/>
      </w:pPr>
      <w:r>
        <w:t>5878965&gt; set ORACLE_HOME=C:\oracle\ora92</w:t>
      </w:r>
    </w:p>
    <w:p w:rsidR="00D4446F" w:rsidRDefault="00D4446F" w:rsidP="00D4446F">
      <w:pPr>
        <w:pStyle w:val="Console2"/>
        <w:rPr>
          <w:rFonts w:hint="eastAsia"/>
        </w:rPr>
      </w:pPr>
      <w:r>
        <w:t>5878965&gt;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D4446F" w:rsidRDefault="00D4446F" w:rsidP="00213936">
      <w:pPr>
        <w:pStyle w:val="BodyText2"/>
        <w:jc w:val="center"/>
      </w:pPr>
    </w:p>
    <w:p w:rsidR="00D4446F" w:rsidRDefault="00D4446F" w:rsidP="00D4446F">
      <w:pPr>
        <w:pStyle w:val="2"/>
      </w:pPr>
      <w:r>
        <w:rPr>
          <w:rFonts w:hint="eastAsia"/>
        </w:rPr>
        <w:lastRenderedPageBreak/>
        <w:t>!! Windows Server 2003</w:t>
      </w:r>
      <w:r>
        <w:t xml:space="preserve"> </w:t>
      </w:r>
      <w:r>
        <w:rPr>
          <w:rFonts w:hint="eastAsia"/>
        </w:rPr>
        <w:t>환경에서 set ORACLE_HOME=</w:t>
      </w:r>
      <w:r>
        <w:t>“</w:t>
      </w:r>
      <w:r>
        <w:t>C:\oracle\ora92</w:t>
      </w:r>
      <w:r>
        <w:t>”</w:t>
      </w:r>
      <w:r>
        <w:rPr>
          <w:rFonts w:hint="eastAsia"/>
        </w:rPr>
        <w:t>로 문자열을 따옴표로 감싼다면 인식을 하지 못합니다.</w:t>
      </w:r>
    </w:p>
    <w:p w:rsidR="00D4446F" w:rsidRDefault="00213936" w:rsidP="00213936">
      <w:pPr>
        <w:pStyle w:val="BodyText2"/>
        <w:jc w:val="center"/>
      </w:pPr>
      <w:r>
        <w:pict>
          <v:shape id="_x0000_i1131" type="#_x0000_t75" style="width:283.6pt;height:227pt">
            <v:imagedata r:id="rId84" o:title="timezonepatch16"/>
          </v:shape>
        </w:pict>
      </w:r>
    </w:p>
    <w:p w:rsidR="00D4446F" w:rsidRDefault="00D4446F" w:rsidP="00213936">
      <w:pPr>
        <w:pStyle w:val="BodyText2"/>
        <w:jc w:val="center"/>
      </w:pPr>
      <w:r>
        <w:t>Y</w:t>
      </w:r>
      <w:r>
        <w:rPr>
          <w:rFonts w:hint="eastAsia"/>
        </w:rPr>
        <w:t xml:space="preserve">를 누르고 기다리면 </w:t>
      </w:r>
      <w:proofErr w:type="spellStart"/>
      <w:r>
        <w:t>opatch</w:t>
      </w:r>
      <w:proofErr w:type="spellEnd"/>
      <w:r>
        <w:rPr>
          <w:rFonts w:hint="eastAsia"/>
        </w:rPr>
        <w:t>가 완료됩니다.</w:t>
      </w:r>
    </w:p>
    <w:p w:rsidR="00D4446F" w:rsidRDefault="00213936" w:rsidP="00213936">
      <w:pPr>
        <w:pStyle w:val="BodyText2"/>
        <w:jc w:val="center"/>
      </w:pPr>
      <w:r>
        <w:pict>
          <v:shape id="_x0000_i1143" type="#_x0000_t75" style="width:283.6pt;height:227pt">
            <v:imagedata r:id="rId85" o:title="timezonepatch17"/>
          </v:shape>
        </w:pict>
      </w:r>
    </w:p>
    <w:p w:rsidR="00D4446F" w:rsidRDefault="00D4446F" w:rsidP="00213936">
      <w:pPr>
        <w:pStyle w:val="BodyText2"/>
        <w:jc w:val="center"/>
        <w:rPr>
          <w:rFonts w:hint="eastAsia"/>
        </w:rPr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D4446F" w:rsidRDefault="00213936" w:rsidP="00213936">
      <w:pPr>
        <w:pStyle w:val="BodyText2"/>
        <w:jc w:val="center"/>
      </w:pPr>
      <w:r>
        <w:lastRenderedPageBreak/>
        <w:pict>
          <v:shape id="_x0000_i1133" type="#_x0000_t75" style="width:283.6pt;height:227pt">
            <v:imagedata r:id="rId86" o:title="timezonepatch18"/>
          </v:shape>
        </w:pict>
      </w:r>
    </w:p>
    <w:p w:rsidR="00D4446F" w:rsidRDefault="00D4446F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>5878965</w:t>
      </w:r>
      <w:r>
        <w:t xml:space="preserve"> </w:t>
      </w:r>
      <w:proofErr w:type="spellStart"/>
      <w:r>
        <w:t>opatch</w:t>
      </w:r>
      <w:proofErr w:type="spellEnd"/>
      <w:r>
        <w:rPr>
          <w:rFonts w:hint="eastAsia"/>
        </w:rPr>
        <w:t>를 하게되면 새로운 스크립트가 추가됩니다.</w: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 xml:space="preserve">이는 현재 </w:t>
      </w:r>
      <w:proofErr w:type="spellStart"/>
      <w:r>
        <w:t>TimeZone</w:t>
      </w:r>
      <w:proofErr w:type="spellEnd"/>
      <w:r>
        <w:rPr>
          <w:rFonts w:hint="eastAsia"/>
        </w:rPr>
        <w:t>의 버전을 검사하는 스크립트입니다.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다음 명령을 실행하여 검사합니다.</w: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1D3615" w:rsidRDefault="00213936" w:rsidP="00213936">
      <w:pPr>
        <w:pStyle w:val="BodyText2"/>
        <w:jc w:val="center"/>
      </w:pPr>
      <w:r>
        <w:pict>
          <v:shape id="_x0000_i1134" type="#_x0000_t75" style="width:283.6pt;height:227pt">
            <v:imagedata r:id="rId87" o:title="timezonepatch19"/>
          </v:shape>
        </w:pict>
      </w:r>
    </w:p>
    <w:p w:rsidR="001D3615" w:rsidRDefault="001D3615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버전이 1이기 떄문에 </w:t>
      </w:r>
      <w:r>
        <w:t xml:space="preserve">JVM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해야합니다.</w:t>
      </w:r>
    </w:p>
    <w:p w:rsidR="001D3615" w:rsidRDefault="00213936" w:rsidP="00213936">
      <w:pPr>
        <w:pStyle w:val="BodyText2"/>
        <w:jc w:val="center"/>
      </w:pPr>
      <w:r>
        <w:lastRenderedPageBreak/>
        <w:pict>
          <v:shape id="_x0000_i1135" type="#_x0000_t75" style="width:283.6pt;height:227pt">
            <v:imagedata r:id="rId88" o:title="timezonepatchjava20"/>
          </v:shape>
        </w:pict>
      </w:r>
    </w:p>
    <w:p w:rsidR="001D3615" w:rsidRDefault="001D3615" w:rsidP="00213936">
      <w:pPr>
        <w:pStyle w:val="BodyText2"/>
        <w:jc w:val="center"/>
      </w:pPr>
      <w:proofErr w:type="spellStart"/>
      <w:r>
        <w:t>O</w:t>
      </w:r>
      <w:r>
        <w:rPr>
          <w:rFonts w:hint="eastAsia"/>
        </w:rPr>
        <w:t>patch</w:t>
      </w:r>
      <w:proofErr w:type="spellEnd"/>
      <w:r>
        <w:rPr>
          <w:rFonts w:hint="eastAsia"/>
        </w:rPr>
        <w:t>를 위해 서비스를 모두 종료합니다.</w:t>
      </w:r>
    </w:p>
    <w:p w:rsidR="001D3615" w:rsidRDefault="00213936" w:rsidP="00213936">
      <w:pPr>
        <w:pStyle w:val="BodyText2"/>
        <w:jc w:val="center"/>
      </w:pPr>
      <w:r>
        <w:pict>
          <v:shape id="_x0000_i1136" type="#_x0000_t75" style="width:283.6pt;height:227pt">
            <v:imagedata r:id="rId89" o:title="timezonepatchjava21"/>
          </v:shape>
        </w:pict>
      </w:r>
    </w:p>
    <w:p w:rsidR="001D3615" w:rsidRDefault="001D3615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다음 명령으로 </w:t>
      </w:r>
      <w:proofErr w:type="spellStart"/>
      <w:r>
        <w:t>opatch</w:t>
      </w:r>
      <w:proofErr w:type="spellEnd"/>
      <w:r>
        <w:rPr>
          <w:rFonts w:hint="eastAsia"/>
        </w:rPr>
        <w:t>를 진행합니다.</w:t>
      </w:r>
    </w:p>
    <w:p w:rsidR="001D3615" w:rsidRDefault="001D3615" w:rsidP="001D3615">
      <w:pPr>
        <w:pStyle w:val="Console2"/>
      </w:pPr>
      <w:r>
        <w:t>&gt;cd 5845928</w:t>
      </w:r>
    </w:p>
    <w:p w:rsidR="001D3615" w:rsidRDefault="001D3615" w:rsidP="001D3615">
      <w:pPr>
        <w:pStyle w:val="Console2"/>
      </w:pPr>
      <w:r>
        <w:t>5845928&gt; set ORACLE_HOME=C:\oracle\ora92</w:t>
      </w:r>
    </w:p>
    <w:p w:rsidR="001D3615" w:rsidRDefault="001D3615" w:rsidP="001D3615">
      <w:pPr>
        <w:pStyle w:val="Console2"/>
      </w:pPr>
      <w:r>
        <w:t>5845928&gt;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1D3615" w:rsidRDefault="00213936" w:rsidP="00213936">
      <w:pPr>
        <w:pStyle w:val="BodyText2"/>
        <w:jc w:val="center"/>
      </w:pPr>
      <w:r>
        <w:lastRenderedPageBreak/>
        <w:pict>
          <v:shape id="_x0000_i1137" type="#_x0000_t75" style="width:283.6pt;height:227pt">
            <v:imagedata r:id="rId90" o:title="timezonepatchjava22"/>
          </v:shape>
        </w:pict>
      </w:r>
    </w:p>
    <w:p w:rsidR="001D3615" w:rsidRDefault="001D3615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Y를 눌러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완료합니다.</w:t>
      </w:r>
    </w:p>
    <w:p w:rsidR="001D3615" w:rsidRDefault="00213936" w:rsidP="00213936">
      <w:pPr>
        <w:pStyle w:val="BodyText2"/>
        <w:jc w:val="center"/>
      </w:pPr>
      <w:r>
        <w:pict>
          <v:shape id="_x0000_i1138" type="#_x0000_t75" style="width:283.6pt;height:227pt">
            <v:imagedata r:id="rId91" o:title="timezonepatchjava23"/>
          </v:shape>
        </w:pict>
      </w:r>
    </w:p>
    <w:p w:rsidR="001D3615" w:rsidRDefault="001D3615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다시 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>에 접속하기 위해 서비스를 켜고</w:t>
      </w:r>
    </w:p>
    <w:p w:rsidR="001D3615" w:rsidRDefault="001D3615" w:rsidP="00213936">
      <w:pPr>
        <w:pStyle w:val="BodyText2"/>
        <w:jc w:val="center"/>
      </w:pPr>
      <w:proofErr w:type="spellStart"/>
      <w:r>
        <w:t>TimeZone</w:t>
      </w:r>
      <w:proofErr w:type="spellEnd"/>
      <w:r>
        <w:rPr>
          <w:rFonts w:hint="eastAsia"/>
        </w:rPr>
        <w:t>이 설치되었는지 확인하기 위해</w:t>
      </w:r>
    </w:p>
    <w:p w:rsidR="001D3615" w:rsidRDefault="001D3615" w:rsidP="00213936">
      <w:pPr>
        <w:pStyle w:val="BodyText2"/>
        <w:jc w:val="center"/>
        <w:rPr>
          <w:rFonts w:hint="eastAsia"/>
        </w:rPr>
      </w:pPr>
      <w:r>
        <w:rPr>
          <w:rFonts w:hint="eastAsia"/>
        </w:rPr>
        <w:t>스크립트를 다시 실행시켜 봅니다.</w:t>
      </w:r>
    </w:p>
    <w:p w:rsidR="001D3615" w:rsidRDefault="00213936" w:rsidP="00213936">
      <w:pPr>
        <w:pStyle w:val="BodyText2"/>
        <w:jc w:val="center"/>
      </w:pPr>
      <w:r>
        <w:lastRenderedPageBreak/>
        <w:pict>
          <v:shape id="_x0000_i1139" type="#_x0000_t75" style="width:283.6pt;height:227pt">
            <v:imagedata r:id="rId92" o:title="timezonepatchjava24"/>
          </v:shape>
        </w:pic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  <w:rPr>
          <w:rFonts w:hint="eastAsia"/>
        </w:rPr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03727F" w:rsidRDefault="00213936" w:rsidP="00213936">
      <w:pPr>
        <w:pStyle w:val="BodyText2"/>
        <w:jc w:val="center"/>
      </w:pPr>
      <w:r>
        <w:pict>
          <v:shape id="_x0000_i1140" type="#_x0000_t75" style="width:283.6pt;height:227pt">
            <v:imagedata r:id="rId93" o:title="timezonepatchjava25"/>
          </v:shape>
        </w:pict>
      </w:r>
    </w:p>
    <w:p w:rsidR="00023477" w:rsidRDefault="001D3615" w:rsidP="00213936">
      <w:pPr>
        <w:pStyle w:val="BodyText2"/>
        <w:jc w:val="center"/>
      </w:pPr>
      <w:r>
        <w:rPr>
          <w:rFonts w:hint="eastAsia"/>
        </w:rPr>
        <w:t>버전이 성공적으로 업그레이드 됨을 확인할 수 있습니다.</w:t>
      </w:r>
    </w:p>
    <w:p w:rsidR="00023477" w:rsidRDefault="0002347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D3615" w:rsidRDefault="00023477" w:rsidP="00023477">
      <w:pPr>
        <w:pStyle w:val="Heading2"/>
      </w:pPr>
      <w:r>
        <w:rPr>
          <w:rFonts w:hint="eastAsia"/>
        </w:rPr>
        <w:lastRenderedPageBreak/>
        <w:t xml:space="preserve">9.2.0.8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11.1.0.6</w:t>
      </w:r>
      <w:r w:rsidR="00615303">
        <w:t xml:space="preserve"> Patch Set Release</w:t>
      </w:r>
    </w:p>
    <w:p w:rsidR="00DA7A7A" w:rsidRPr="00DA7A7A" w:rsidRDefault="00DA7A7A" w:rsidP="00DA7A7A">
      <w:pPr>
        <w:pStyle w:val="BodyText2"/>
        <w:rPr>
          <w:rFonts w:hint="eastAsia"/>
        </w:rPr>
      </w:pPr>
      <w:bookmarkStart w:id="4" w:name="_GoBack"/>
      <w:bookmarkEnd w:id="4"/>
    </w:p>
    <w:sectPr w:rsidR="00DA7A7A" w:rsidRPr="00DA7A7A" w:rsidSect="009654FE">
      <w:headerReference w:type="even" r:id="rId94"/>
      <w:headerReference w:type="default" r:id="rId95"/>
      <w:footerReference w:type="even" r:id="rId96"/>
      <w:footerReference w:type="default" r:id="rId97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04AD" w:rsidRDefault="000D04AD" w:rsidP="00D44FFE">
      <w:pPr>
        <w:spacing w:after="0"/>
      </w:pPr>
      <w:r>
        <w:separator/>
      </w:r>
    </w:p>
  </w:endnote>
  <w:endnote w:type="continuationSeparator" w:id="0">
    <w:p w:rsidR="000D04AD" w:rsidRDefault="000D04AD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altName w:val="바탕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Pr="00B453F3" w:rsidRDefault="00D444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Pr="00342A5E" w:rsidRDefault="00D4446F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Pr="00B453F3" w:rsidRDefault="00D4446F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r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42A5E">
      <w:rPr>
        <w:b/>
        <w:color w:val="FFFFFF" w:themeColor="background1"/>
      </w:rPr>
      <w:fldChar w:fldCharType="begin"/>
    </w:r>
    <w:r w:rsidRPr="00342A5E">
      <w:rPr>
        <w:b/>
        <w:color w:val="FFFFFF" w:themeColor="background1"/>
      </w:rPr>
      <w:instrText>PAGE   \* MERGEFORMAT</w:instrText>
    </w:r>
    <w:r w:rsidRPr="00342A5E">
      <w:rPr>
        <w:b/>
        <w:color w:val="FFFFFF" w:themeColor="background1"/>
      </w:rPr>
      <w:fldChar w:fldCharType="separate"/>
    </w:r>
    <w:r w:rsidR="00DA7A7A" w:rsidRPr="00DA7A7A">
      <w:rPr>
        <w:b/>
        <w:noProof/>
        <w:color w:val="FFFFFF" w:themeColor="background1"/>
        <w:lang w:val="ko-KR"/>
      </w:rPr>
      <w:t>43</w:t>
    </w:r>
    <w:r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04AD" w:rsidRDefault="000D04AD" w:rsidP="00D44FFE">
      <w:pPr>
        <w:spacing w:after="0"/>
      </w:pPr>
      <w:r>
        <w:separator/>
      </w:r>
    </w:p>
  </w:footnote>
  <w:footnote w:type="continuationSeparator" w:id="0">
    <w:p w:rsidR="000D04AD" w:rsidRDefault="000D04AD" w:rsidP="00D44FF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D4446F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D4446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D4446F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D4446F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46F" w:rsidRDefault="00D4446F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r>
      <w:ptab w:relativeTo="margin" w:alignment="right" w:leader="none"/>
    </w:r>
    <w:r w:rsidRPr="00342A5E">
      <w:rPr>
        <w:rFonts w:ascii="Arial Narrow" w:eastAsiaTheme="minorEastAsia" w:hAnsi="Arial Narrow"/>
      </w:rPr>
      <w:t xml:space="preserve">Oracle </w:t>
    </w:r>
    <w:r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8357A3F"/>
    <w:multiLevelType w:val="hybridMultilevel"/>
    <w:tmpl w:val="45D6970A"/>
    <w:lvl w:ilvl="0" w:tplc="A4DE6F24">
      <w:numFmt w:val="bullet"/>
      <w:lvlText w:val=""/>
      <w:lvlJc w:val="left"/>
      <w:pPr>
        <w:ind w:left="1494" w:hanging="360"/>
      </w:pPr>
      <w:rPr>
        <w:rFonts w:ascii="Wingdings" w:eastAsia="새굴림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3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4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1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73583E90"/>
    <w:multiLevelType w:val="multilevel"/>
    <w:tmpl w:val="21F8923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5"/>
  </w:num>
  <w:num w:numId="2">
    <w:abstractNumId w:val="18"/>
  </w:num>
  <w:num w:numId="3">
    <w:abstractNumId w:val="19"/>
  </w:num>
  <w:num w:numId="4">
    <w:abstractNumId w:val="10"/>
  </w:num>
  <w:num w:numId="5">
    <w:abstractNumId w:val="11"/>
  </w:num>
  <w:num w:numId="6">
    <w:abstractNumId w:val="17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4"/>
  </w:num>
  <w:num w:numId="18">
    <w:abstractNumId w:val="16"/>
  </w:num>
  <w:num w:numId="19">
    <w:abstractNumId w:val="22"/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</w:num>
  <w:num w:numId="2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2"/>
  </w:num>
  <w:num w:numId="2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</w:num>
  <w:num w:numId="27">
    <w:abstractNumId w:val="13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bordersDoNotSurroundHeader/>
  <w:bordersDoNotSurroundFooter/>
  <w:proofState w:spelling="clean" w:grammar="clean"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7240"/>
    <w:rsid w:val="00023477"/>
    <w:rsid w:val="0003727F"/>
    <w:rsid w:val="00050276"/>
    <w:rsid w:val="000524CC"/>
    <w:rsid w:val="00056839"/>
    <w:rsid w:val="000618CB"/>
    <w:rsid w:val="00073374"/>
    <w:rsid w:val="00084E3F"/>
    <w:rsid w:val="000874BA"/>
    <w:rsid w:val="00093041"/>
    <w:rsid w:val="000A19D3"/>
    <w:rsid w:val="000C316C"/>
    <w:rsid w:val="000C6126"/>
    <w:rsid w:val="000D04AD"/>
    <w:rsid w:val="000F6DE8"/>
    <w:rsid w:val="00120A8F"/>
    <w:rsid w:val="00122E12"/>
    <w:rsid w:val="001231F2"/>
    <w:rsid w:val="00125134"/>
    <w:rsid w:val="001344A9"/>
    <w:rsid w:val="001435A0"/>
    <w:rsid w:val="00153F49"/>
    <w:rsid w:val="0015627A"/>
    <w:rsid w:val="00172066"/>
    <w:rsid w:val="001874AD"/>
    <w:rsid w:val="001C0966"/>
    <w:rsid w:val="001C4130"/>
    <w:rsid w:val="001D0D56"/>
    <w:rsid w:val="001D3615"/>
    <w:rsid w:val="001E194B"/>
    <w:rsid w:val="001E5A44"/>
    <w:rsid w:val="001F4325"/>
    <w:rsid w:val="00213936"/>
    <w:rsid w:val="0023632E"/>
    <w:rsid w:val="0024782F"/>
    <w:rsid w:val="002539C1"/>
    <w:rsid w:val="002575D2"/>
    <w:rsid w:val="002769F4"/>
    <w:rsid w:val="00286B43"/>
    <w:rsid w:val="0029655A"/>
    <w:rsid w:val="002B051E"/>
    <w:rsid w:val="002D35DF"/>
    <w:rsid w:val="002D719B"/>
    <w:rsid w:val="00314EAF"/>
    <w:rsid w:val="003177C2"/>
    <w:rsid w:val="0032177B"/>
    <w:rsid w:val="00332DF6"/>
    <w:rsid w:val="00342A5E"/>
    <w:rsid w:val="0035767A"/>
    <w:rsid w:val="00365942"/>
    <w:rsid w:val="00375992"/>
    <w:rsid w:val="0037646C"/>
    <w:rsid w:val="00395B99"/>
    <w:rsid w:val="003A5619"/>
    <w:rsid w:val="003C27CF"/>
    <w:rsid w:val="00412BAE"/>
    <w:rsid w:val="00425F32"/>
    <w:rsid w:val="00436EC9"/>
    <w:rsid w:val="004474B7"/>
    <w:rsid w:val="00453443"/>
    <w:rsid w:val="0045613D"/>
    <w:rsid w:val="00461B67"/>
    <w:rsid w:val="00463E71"/>
    <w:rsid w:val="00477D28"/>
    <w:rsid w:val="00491A35"/>
    <w:rsid w:val="004E2716"/>
    <w:rsid w:val="004F3CC6"/>
    <w:rsid w:val="00502441"/>
    <w:rsid w:val="00530E9A"/>
    <w:rsid w:val="00581FC9"/>
    <w:rsid w:val="005823F8"/>
    <w:rsid w:val="00596B51"/>
    <w:rsid w:val="005A1529"/>
    <w:rsid w:val="005A6B0B"/>
    <w:rsid w:val="005B27B5"/>
    <w:rsid w:val="005C6679"/>
    <w:rsid w:val="00606FC6"/>
    <w:rsid w:val="00615303"/>
    <w:rsid w:val="00633381"/>
    <w:rsid w:val="006527B2"/>
    <w:rsid w:val="006574EA"/>
    <w:rsid w:val="00657A01"/>
    <w:rsid w:val="006871CB"/>
    <w:rsid w:val="006C02C1"/>
    <w:rsid w:val="006D0AFE"/>
    <w:rsid w:val="006D777F"/>
    <w:rsid w:val="006E4C9A"/>
    <w:rsid w:val="006E74EB"/>
    <w:rsid w:val="00717388"/>
    <w:rsid w:val="007339CE"/>
    <w:rsid w:val="007434A4"/>
    <w:rsid w:val="00771C90"/>
    <w:rsid w:val="00776617"/>
    <w:rsid w:val="00782DAA"/>
    <w:rsid w:val="007876DC"/>
    <w:rsid w:val="007A1317"/>
    <w:rsid w:val="007C1684"/>
    <w:rsid w:val="007C6744"/>
    <w:rsid w:val="007D43DA"/>
    <w:rsid w:val="007E55C5"/>
    <w:rsid w:val="007F3597"/>
    <w:rsid w:val="00827F03"/>
    <w:rsid w:val="008317A7"/>
    <w:rsid w:val="00873615"/>
    <w:rsid w:val="00884E84"/>
    <w:rsid w:val="00893B8E"/>
    <w:rsid w:val="00894E37"/>
    <w:rsid w:val="008967D5"/>
    <w:rsid w:val="008A12A3"/>
    <w:rsid w:val="008C74C4"/>
    <w:rsid w:val="008D6F99"/>
    <w:rsid w:val="008E2225"/>
    <w:rsid w:val="00900154"/>
    <w:rsid w:val="009250E5"/>
    <w:rsid w:val="009259D2"/>
    <w:rsid w:val="00962A68"/>
    <w:rsid w:val="009654FE"/>
    <w:rsid w:val="00965C79"/>
    <w:rsid w:val="00972C67"/>
    <w:rsid w:val="00990896"/>
    <w:rsid w:val="009A5CF0"/>
    <w:rsid w:val="009F3200"/>
    <w:rsid w:val="00A00888"/>
    <w:rsid w:val="00A0757C"/>
    <w:rsid w:val="00A16147"/>
    <w:rsid w:val="00A40887"/>
    <w:rsid w:val="00A55A28"/>
    <w:rsid w:val="00A5714C"/>
    <w:rsid w:val="00A648BB"/>
    <w:rsid w:val="00A8234C"/>
    <w:rsid w:val="00AA059C"/>
    <w:rsid w:val="00AA0953"/>
    <w:rsid w:val="00AA1ED2"/>
    <w:rsid w:val="00AB27BC"/>
    <w:rsid w:val="00AC4A34"/>
    <w:rsid w:val="00AD1452"/>
    <w:rsid w:val="00AD2462"/>
    <w:rsid w:val="00AF389A"/>
    <w:rsid w:val="00B01B10"/>
    <w:rsid w:val="00B14821"/>
    <w:rsid w:val="00B16291"/>
    <w:rsid w:val="00B453F3"/>
    <w:rsid w:val="00B516CF"/>
    <w:rsid w:val="00BD236F"/>
    <w:rsid w:val="00BE1D7F"/>
    <w:rsid w:val="00BF3E3B"/>
    <w:rsid w:val="00C435C1"/>
    <w:rsid w:val="00C6027B"/>
    <w:rsid w:val="00C61EB9"/>
    <w:rsid w:val="00C91864"/>
    <w:rsid w:val="00CA2C36"/>
    <w:rsid w:val="00CD4518"/>
    <w:rsid w:val="00D02957"/>
    <w:rsid w:val="00D4446F"/>
    <w:rsid w:val="00D44FFE"/>
    <w:rsid w:val="00D46E86"/>
    <w:rsid w:val="00D51F76"/>
    <w:rsid w:val="00D77AA9"/>
    <w:rsid w:val="00DA0CCD"/>
    <w:rsid w:val="00DA7851"/>
    <w:rsid w:val="00DA7A7A"/>
    <w:rsid w:val="00DB0813"/>
    <w:rsid w:val="00DB21B0"/>
    <w:rsid w:val="00DB60D8"/>
    <w:rsid w:val="00DE5C9F"/>
    <w:rsid w:val="00E10F8E"/>
    <w:rsid w:val="00E17793"/>
    <w:rsid w:val="00E20040"/>
    <w:rsid w:val="00E358CA"/>
    <w:rsid w:val="00E4193C"/>
    <w:rsid w:val="00E4600E"/>
    <w:rsid w:val="00E57027"/>
    <w:rsid w:val="00E626B8"/>
    <w:rsid w:val="00E66C1B"/>
    <w:rsid w:val="00E71F40"/>
    <w:rsid w:val="00E72773"/>
    <w:rsid w:val="00E744E6"/>
    <w:rsid w:val="00E752E9"/>
    <w:rsid w:val="00E8338D"/>
    <w:rsid w:val="00EA4D1E"/>
    <w:rsid w:val="00EA52D8"/>
    <w:rsid w:val="00EC3446"/>
    <w:rsid w:val="00EC696F"/>
    <w:rsid w:val="00F23425"/>
    <w:rsid w:val="00F30BF2"/>
    <w:rsid w:val="00F44FB1"/>
    <w:rsid w:val="00F67DEC"/>
    <w:rsid w:val="00F7360B"/>
    <w:rsid w:val="00F86BB3"/>
    <w:rsid w:val="00FB0C29"/>
    <w:rsid w:val="00FB37E9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D94F4B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0C29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771C90"/>
    <w:pPr>
      <w:numPr>
        <w:numId w:val="23"/>
      </w:numPr>
      <w:outlineLvl w:val="0"/>
    </w:pPr>
    <w:rPr>
      <w:b/>
      <w:w w:val="105"/>
      <w:sz w:val="28"/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FB0C29"/>
    <w:pPr>
      <w:numPr>
        <w:ilvl w:val="1"/>
        <w:numId w:val="23"/>
      </w:numPr>
      <w:outlineLvl w:val="1"/>
    </w:pPr>
    <w:rPr>
      <w:b/>
      <w:sz w:val="24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FB0C29"/>
    <w:rPr>
      <w:rFonts w:hAnsi="Consolas" w:cs="Consolas"/>
      <w:b/>
      <w:sz w:val="24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1"/>
    <w:rsid w:val="00771C90"/>
    <w:rPr>
      <w:rFonts w:hAnsi="Consolas" w:cs="Consolas"/>
      <w:b/>
      <w:w w:val="105"/>
      <w:sz w:val="28"/>
      <w:szCs w:val="22"/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F44FB1"/>
  </w:style>
  <w:style w:type="character" w:customStyle="1" w:styleId="BodyTextChar">
    <w:name w:val="Body Text Char"/>
    <w:basedOn w:val="DefaultParagraphFont"/>
    <w:link w:val="BodyText"/>
    <w:uiPriority w:val="2"/>
    <w:rsid w:val="00F44FB1"/>
    <w:rPr>
      <w:rFonts w:hAnsi="Consolas" w:cs="Consolas"/>
      <w:szCs w:val="22"/>
    </w:rPr>
  </w:style>
  <w:style w:type="paragraph" w:styleId="BodyText2">
    <w:name w:val="Body Text 2"/>
    <w:basedOn w:val="ListParagraph"/>
    <w:link w:val="BodyText2Char"/>
    <w:uiPriority w:val="5"/>
    <w:rsid w:val="00FB0C29"/>
    <w:pPr>
      <w:ind w:left="992"/>
    </w:pPr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2Char">
    <w:name w:val="Body Text 2 Char"/>
    <w:basedOn w:val="DefaultParagraphFont"/>
    <w:link w:val="BodyText2"/>
    <w:uiPriority w:val="5"/>
    <w:rsid w:val="00FB0C29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FB0C29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  <w:style w:type="paragraph" w:customStyle="1" w:styleId="Style1">
    <w:name w:val="Style1"/>
    <w:basedOn w:val="Heading1"/>
    <w:qFormat/>
    <w:rsid w:val="00FB0C29"/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header" Target="header5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header" Target="header4.xml"/><Relationship Id="rId9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fontTable" Target="fontTable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altName w:val="바탕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535071"/>
    <w:rsid w:val="007775C0"/>
    <w:rsid w:val="009510EA"/>
    <w:rsid w:val="009B3FD5"/>
    <w:rsid w:val="00AD5C8C"/>
    <w:rsid w:val="00AD6DF8"/>
    <w:rsid w:val="00AF1B86"/>
    <w:rsid w:val="00B2303B"/>
    <w:rsid w:val="00E106DA"/>
    <w:rsid w:val="00F9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51F029-5BCF-49BD-82CD-2C4E0FD81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926</TotalTime>
  <Pages>43</Pages>
  <Words>655</Words>
  <Characters>3740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종원최</cp:lastModifiedBy>
  <cp:revision>52</cp:revision>
  <dcterms:created xsi:type="dcterms:W3CDTF">2016-02-01T00:37:00Z</dcterms:created>
  <dcterms:modified xsi:type="dcterms:W3CDTF">2016-02-03T02:05:00Z</dcterms:modified>
</cp:coreProperties>
</file>