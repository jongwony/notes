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1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752E9" w:rsidRPr="00491A35" w:rsidRDefault="00E752E9" w:rsidP="00E752E9">
      <w:pPr>
        <w:widowControl/>
        <w:wordWrap/>
        <w:autoSpaceDE/>
        <w:autoSpaceDN/>
        <w:spacing w:after="120" w:line="240" w:lineRule="auto"/>
        <w:jc w:val="left"/>
        <w:rPr>
          <w:rFonts w:ascii="새굴림" w:eastAsiaTheme="minor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</w:p>
    <w:p w:rsidR="00E66C1B" w:rsidRPr="00491A35" w:rsidRDefault="00436EC9" w:rsidP="00E66C1B">
      <w:pPr>
        <w:pStyle w:val="ListParagraph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491A35">
        <w:rPr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drawing>
          <wp:anchor distT="0" distB="0" distL="114300" distR="114300" simplePos="0" relativeHeight="251658240" behindDoc="1" locked="0" layoutInCell="1" allowOverlap="1" wp14:anchorId="01766B36" wp14:editId="36FBABF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87740" cy="10728000"/>
            <wp:effectExtent l="0" t="0" r="0" b="0"/>
            <wp:wrapNone/>
            <wp:docPr id="17" name="그림 17" descr="Z:\01 설치메뉴얼자료\00 메뉴얼 서식\Cov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Z:\01 설치메뉴얼자료\00 메뉴얼 서식\Cover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87740" cy="1072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66C1B" w:rsidRPr="00491A35" w:rsidRDefault="00E66C1B" w:rsidP="00E66C1B">
      <w:pPr>
        <w:pStyle w:val="ListParagraph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</w:p>
    <w:p w:rsidR="00E66C1B" w:rsidRPr="00491A35" w:rsidRDefault="00E66C1B" w:rsidP="00E66C1B">
      <w:pPr>
        <w:pStyle w:val="ListParagraph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</w:p>
    <w:p w:rsidR="00E66C1B" w:rsidRPr="00491A35" w:rsidRDefault="00E66C1B" w:rsidP="00E66C1B">
      <w:pPr>
        <w:pStyle w:val="ListParagraph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</w:p>
    <w:p w:rsidR="00E66C1B" w:rsidRPr="00491A35" w:rsidRDefault="00E66C1B" w:rsidP="00E66C1B">
      <w:pPr>
        <w:pStyle w:val="ListParagraph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</w:p>
    <w:p w:rsidR="00E66C1B" w:rsidRPr="00491A35" w:rsidRDefault="00E66C1B" w:rsidP="00E66C1B">
      <w:pPr>
        <w:pStyle w:val="ListParagraph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</w:p>
    <w:p w:rsidR="00E66C1B" w:rsidRPr="00491A35" w:rsidRDefault="00E66C1B" w:rsidP="00E66C1B">
      <w:pPr>
        <w:pStyle w:val="ListParagraph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</w:p>
    <w:p w:rsidR="00E66C1B" w:rsidRPr="00491A35" w:rsidRDefault="00E66C1B" w:rsidP="00E66C1B">
      <w:pPr>
        <w:pStyle w:val="ListParagraph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</w:p>
    <w:p w:rsidR="00E66C1B" w:rsidRPr="00491A35" w:rsidRDefault="00E66C1B" w:rsidP="00E66C1B">
      <w:pPr>
        <w:pStyle w:val="ListParagraph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</w:p>
    <w:p w:rsidR="00E66C1B" w:rsidRPr="00491A35" w:rsidRDefault="00E66C1B" w:rsidP="00E66C1B">
      <w:pPr>
        <w:pStyle w:val="ListParagraph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</w:p>
    <w:p w:rsidR="00E66C1B" w:rsidRPr="00491A35" w:rsidRDefault="00E66C1B" w:rsidP="00E20040">
      <w:pPr>
        <w:pStyle w:val="Title"/>
        <w:ind w:left="799"/>
        <w:jc w:val="left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sectPr w:rsidR="00E66C1B" w:rsidRPr="00491A35" w:rsidSect="00E66C1B">
          <w:headerReference w:type="even" r:id="rId9"/>
          <w:pgSz w:w="11906" w:h="16838"/>
          <w:pgMar w:top="1440" w:right="1080" w:bottom="1440" w:left="1080" w:header="851" w:footer="992" w:gutter="0"/>
          <w:cols w:space="425"/>
          <w:docGrid w:linePitch="367" w:charSpace="622"/>
        </w:sectPr>
      </w:pPr>
      <w:bookmarkStart w:id="0" w:name="_Toc441652426"/>
      <w:r w:rsidRPr="00491A35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Oracle</w:t>
      </w:r>
      <w:r w:rsidR="00477D28" w:rsidRPr="00491A35">
        <w:rPr>
          <w:vertAlign w:val="superscript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®</w:t>
      </w:r>
      <w:r w:rsidRPr="00491A35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Database</w:t>
      </w:r>
      <w:r w:rsidRPr="00491A35"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br/>
      </w:r>
      <w:r w:rsidR="00E20040" w:rsidRPr="00491A35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for</w:t>
      </w:r>
      <w:r w:rsidRPr="00491A35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</w:t>
      </w:r>
      <w:bookmarkEnd w:id="0"/>
    </w:p>
    <w:p w:rsidR="00477D28" w:rsidRPr="00491A35" w:rsidRDefault="00477D28" w:rsidP="00E20040">
      <w:pPr>
        <w:pStyle w:val="ListParagraph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</w:p>
    <w:p w:rsidR="00E20040" w:rsidRPr="00491A35" w:rsidRDefault="00E20040" w:rsidP="00E20040">
      <w:pPr>
        <w:pStyle w:val="ListParagraph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</w:p>
    <w:p w:rsidR="00E20040" w:rsidRPr="00491A35" w:rsidRDefault="00E20040" w:rsidP="00E20040">
      <w:pPr>
        <w:pStyle w:val="ListParagraph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</w:p>
    <w:p w:rsidR="00E20040" w:rsidRPr="00491A35" w:rsidRDefault="00E20040" w:rsidP="00E20040">
      <w:pPr>
        <w:pStyle w:val="ListParagraph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</w:p>
    <w:p w:rsidR="00E20040" w:rsidRPr="00491A35" w:rsidRDefault="00E20040" w:rsidP="00E20040">
      <w:pPr>
        <w:pStyle w:val="ListParagraph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</w:p>
    <w:p w:rsidR="00E20040" w:rsidRPr="00491A35" w:rsidRDefault="00E20040" w:rsidP="00E20040">
      <w:pPr>
        <w:pStyle w:val="ListParagraph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</w:p>
    <w:p w:rsidR="00E20040" w:rsidRPr="00491A35" w:rsidRDefault="00E20040" w:rsidP="00E20040">
      <w:pPr>
        <w:pStyle w:val="ListParagraph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</w:p>
    <w:p w:rsidR="00E20040" w:rsidRPr="00491A35" w:rsidRDefault="00E20040" w:rsidP="00E20040">
      <w:pPr>
        <w:pStyle w:val="ListParagraph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</w:p>
    <w:p w:rsidR="00E20040" w:rsidRPr="00491A35" w:rsidRDefault="00E20040" w:rsidP="00E20040">
      <w:pPr>
        <w:pStyle w:val="ListParagraph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</w:p>
    <w:p w:rsidR="00E20040" w:rsidRPr="00491A35" w:rsidRDefault="00E20040" w:rsidP="00E20040">
      <w:pPr>
        <w:pStyle w:val="ListParagraph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</w:p>
    <w:p w:rsidR="00477D28" w:rsidRPr="00491A35" w:rsidRDefault="00477D28" w:rsidP="00E20040">
      <w:pPr>
        <w:pStyle w:val="ListParagraph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</w:p>
    <w:p w:rsidR="00C61EB9" w:rsidRPr="00491A35" w:rsidRDefault="00C61EB9" w:rsidP="00C61EB9">
      <w:pPr>
        <w:pStyle w:val="Subtitle"/>
        <w:rPr>
          <w:b w:val="0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</w:p>
    <w:p w:rsidR="00C61EB9" w:rsidRPr="00491A35" w:rsidRDefault="00C61EB9" w:rsidP="00436EC9">
      <w:pPr>
        <w:pStyle w:val="Subtitle"/>
        <w:ind w:left="4794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sectPr w:rsidR="00C61EB9" w:rsidRPr="00491A35" w:rsidSect="00E66C1B">
          <w:headerReference w:type="even" r:id="rId10"/>
          <w:headerReference w:type="default" r:id="rId11"/>
          <w:footerReference w:type="default" r:id="rId12"/>
          <w:pgSz w:w="11906" w:h="16838"/>
          <w:pgMar w:top="1440" w:right="1080" w:bottom="1440" w:left="1080" w:header="851" w:footer="992" w:gutter="0"/>
          <w:cols w:space="425"/>
          <w:docGrid w:linePitch="367" w:charSpace="622"/>
        </w:sectPr>
      </w:pPr>
      <w:bookmarkStart w:id="1" w:name="_Toc441652427"/>
      <w:r w:rsidRPr="00491A35">
        <w:rPr>
          <w:b w:val="0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drawing>
          <wp:anchor distT="0" distB="0" distL="114300" distR="114300" simplePos="0" relativeHeight="251659264" behindDoc="1" locked="0" layoutInCell="1" allowOverlap="1" wp14:anchorId="70010928" wp14:editId="72C93472">
            <wp:simplePos x="0" y="0"/>
            <wp:positionH relativeFrom="page">
              <wp:posOffset>-484</wp:posOffset>
            </wp:positionH>
            <wp:positionV relativeFrom="page">
              <wp:posOffset>9880714</wp:posOffset>
            </wp:positionV>
            <wp:extent cx="4351585" cy="573206"/>
            <wp:effectExtent l="0" t="0" r="0" b="0"/>
            <wp:wrapNone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ub-cover-Image.jpg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485"/>
                    <a:stretch/>
                  </pic:blipFill>
                  <pic:spPr bwMode="auto">
                    <a:xfrm>
                      <a:off x="0" y="0"/>
                      <a:ext cx="4351585" cy="5732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20040" w:rsidRPr="00491A35"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Oracle® Database</w:t>
      </w:r>
      <w:r w:rsidR="00E20040" w:rsidRPr="00491A35"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br/>
      </w:r>
      <w:r w:rsidR="00E20040" w:rsidRPr="00491A35">
        <w:rPr>
          <w:rFonts w:hint="eastAsia"/>
          <w:b w:val="0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Installation Guide</w:t>
      </w:r>
      <w:r w:rsidR="00E20040" w:rsidRPr="00491A35">
        <w:rPr>
          <w:rFonts w:hint="eastAsia"/>
          <w:b w:val="0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br/>
        <w:t xml:space="preserve">for </w:t>
      </w:r>
      <w:bookmarkEnd w:id="1"/>
    </w:p>
    <w:p w:rsidR="009654FE" w:rsidRPr="00491A35" w:rsidRDefault="00771C90" w:rsidP="00771C90">
      <w:pPr>
        <w:pStyle w:val="Heading1"/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bookmarkStart w:id="2" w:name="_Toc441652428"/>
      <w:bookmarkEnd w:id="2"/>
      <w:r w:rsidRPr="00491A35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lastRenderedPageBreak/>
        <w:t>Windows Server 2008</w:t>
      </w:r>
    </w:p>
    <w:p w:rsidR="00771C90" w:rsidRPr="00491A35" w:rsidRDefault="00771C90" w:rsidP="00771C90">
      <w:pPr>
        <w:pStyle w:val="Heading2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491A35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운영체제 설치</w:t>
      </w:r>
    </w:p>
    <w:p w:rsidR="00771C90" w:rsidRPr="00491A35" w:rsidRDefault="00771C90" w:rsidP="000618CB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491A35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drawing>
          <wp:inline distT="0" distB="0" distL="0" distR="0" wp14:anchorId="2BEDEF6D" wp14:editId="620705BB">
            <wp:extent cx="3600000" cy="3530228"/>
            <wp:effectExtent l="0" t="0" r="635" b="0"/>
            <wp:docPr id="50" name="Picture 50" descr="C:\Users\STU\Desktop\ITWILL\[Windows Server 2008 32bit]\[Windows Server 2008]_[Install]_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STU\Desktop\ITWILL\[Windows Server 2008 32bit]\[Windows Server 2008]_[Install]_(1)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530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1C90" w:rsidRPr="00491A35" w:rsidRDefault="00771C90" w:rsidP="00771C90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491A35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VMware</w:t>
      </w:r>
      <w:r w:rsidRPr="00491A35"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</w:t>
      </w:r>
      <w:r w:rsidRPr="00491A35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환경에서 설치하였습니다.</w:t>
      </w:r>
      <w:r w:rsidRPr="00491A35"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Custom</w:t>
      </w:r>
      <w:r w:rsidRPr="00491A35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을 누르고 Next &gt;</w:t>
      </w:r>
    </w:p>
    <w:p w:rsidR="00771C90" w:rsidRPr="00491A35" w:rsidRDefault="00771C90" w:rsidP="000618CB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491A35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drawing>
          <wp:inline distT="0" distB="0" distL="0" distR="0" wp14:anchorId="4273CEAB" wp14:editId="6FCC59FF">
            <wp:extent cx="3600000" cy="3725556"/>
            <wp:effectExtent l="0" t="0" r="635" b="8255"/>
            <wp:docPr id="51" name="Picture 51" descr="C:\Users\STU\Desktop\ITWILL\[Windows Server 2008 32bit]\[Windows Server 2008]_[Install]_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STU\Desktop\ITWILL\[Windows Server 2008 32bit]\[Windows Server 2008]_[Install]_(2)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7255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1C90" w:rsidRPr="00491A35" w:rsidRDefault="00771C90" w:rsidP="000618CB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491A35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lastRenderedPageBreak/>
        <w:drawing>
          <wp:inline distT="0" distB="0" distL="0" distR="0" wp14:anchorId="0DA590B6" wp14:editId="23AD6060">
            <wp:extent cx="3600000" cy="3725556"/>
            <wp:effectExtent l="0" t="0" r="635" b="8255"/>
            <wp:docPr id="52" name="Picture 52" descr="C:\Users\STU\Desktop\ITWILL\[Windows Server 2008 32bit]\[Windows Server 2008]_[Install]_(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Users\STU\Desktop\ITWILL\[Windows Server 2008 32bit]\[Windows Server 2008]_[Install]_(3)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7255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6DE8" w:rsidRPr="00491A35" w:rsidRDefault="00771C90" w:rsidP="00771C90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491A35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ISO파일을 나중에 삽입하기 위해 </w:t>
      </w:r>
      <w:r w:rsidR="000F6DE8" w:rsidRPr="00491A35"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I will install the operating system later. </w:t>
      </w:r>
      <w:r w:rsidR="000F6DE8" w:rsidRPr="00491A35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를 선택한 후</w:t>
      </w:r>
    </w:p>
    <w:p w:rsidR="00771C90" w:rsidRPr="00491A35" w:rsidRDefault="000F6DE8" w:rsidP="00771C90">
      <w:pPr>
        <w:pStyle w:val="BodyText2"/>
        <w:jc w:val="center"/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491A35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운영체</w:t>
      </w:r>
      <w:r w:rsidR="00771C90" w:rsidRPr="00491A35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제를 아래에서 고르고 선택합니다.</w:t>
      </w:r>
    </w:p>
    <w:p w:rsidR="000F6DE8" w:rsidRPr="00491A35" w:rsidRDefault="00771C90" w:rsidP="000618CB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491A35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drawing>
          <wp:inline distT="0" distB="0" distL="0" distR="0" wp14:anchorId="4D56F693" wp14:editId="1C3E4BFB">
            <wp:extent cx="3600000" cy="3725556"/>
            <wp:effectExtent l="0" t="0" r="635" b="8255"/>
            <wp:docPr id="53" name="Picture 53" descr="C:\Users\STU\Desktop\ITWILL\[Windows Server 2008 32bit]\[Windows Server 2008]_[Install]_(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STU\Desktop\ITWILL\[Windows Server 2008 32bit]\[Windows Server 2008]_[Install]_(4)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7255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91A35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lastRenderedPageBreak/>
        <w:drawing>
          <wp:inline distT="0" distB="0" distL="0" distR="0" wp14:anchorId="1CF5A936" wp14:editId="17694BF8">
            <wp:extent cx="3600000" cy="3725556"/>
            <wp:effectExtent l="0" t="0" r="635" b="8255"/>
            <wp:docPr id="54" name="Picture 54" descr="C:\Users\STU\Desktop\ITWILL\[Windows Server 2008 32bit]\[Windows Server 2008]_[Install]_(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C:\Users\STU\Desktop\ITWILL\[Windows Server 2008 32bit]\[Windows Server 2008]_[Install]_(5)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7255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6DE8" w:rsidRPr="00491A35" w:rsidRDefault="000F6DE8" w:rsidP="00771C90">
      <w:pPr>
        <w:pStyle w:val="BodyText2"/>
        <w:jc w:val="center"/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491A35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이름과 프로세서 수를 정하고 </w:t>
      </w:r>
      <w:r w:rsidRPr="00491A35"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Next &gt;</w:t>
      </w:r>
    </w:p>
    <w:p w:rsidR="000F6DE8" w:rsidRPr="00491A35" w:rsidRDefault="00771C90" w:rsidP="000618CB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491A35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drawing>
          <wp:inline distT="0" distB="0" distL="0" distR="0" wp14:anchorId="3D942A48" wp14:editId="7826E70B">
            <wp:extent cx="3600000" cy="3725556"/>
            <wp:effectExtent l="0" t="0" r="635" b="8255"/>
            <wp:docPr id="55" name="Picture 55" descr="C:\Users\STU\Desktop\ITWILL\[Windows Server 2008 32bit]\[Windows Server 2008]_[Install]_(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:\Users\STU\Desktop\ITWILL\[Windows Server 2008 32bit]\[Windows Server 2008]_[Install]_(6)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7255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91A35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lastRenderedPageBreak/>
        <w:drawing>
          <wp:inline distT="0" distB="0" distL="0" distR="0" wp14:anchorId="077A7780" wp14:editId="00472F90">
            <wp:extent cx="3600000" cy="3827792"/>
            <wp:effectExtent l="0" t="0" r="635" b="1270"/>
            <wp:docPr id="56" name="Picture 56" descr="C:\Users\STU\Desktop\ITWILL\[Windows Server 2008 32bit]\[Windows Server 2008]_[Install]_(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C:\Users\STU\Desktop\ITWILL\[Windows Server 2008 32bit]\[Windows Server 2008]_[Install]_(7)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827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6DE8" w:rsidRPr="00491A35" w:rsidRDefault="000F6DE8" w:rsidP="00771C90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491A35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오라클에서 권장하는 최소 RAM과</w:t>
      </w:r>
      <w:r w:rsidRPr="00491A35"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</w:t>
      </w:r>
      <w:r w:rsidRPr="00491A35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Disk space</w:t>
      </w:r>
      <w:r w:rsidRPr="00491A35"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</w:t>
      </w:r>
      <w:r w:rsidRPr="00491A35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이상은 맞추어야 합니다.</w:t>
      </w:r>
    </w:p>
    <w:p w:rsidR="000F6DE8" w:rsidRPr="00491A35" w:rsidRDefault="000F6DE8" w:rsidP="00771C90">
      <w:pPr>
        <w:pStyle w:val="BodyText2"/>
        <w:jc w:val="center"/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491A35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11g 기준으로 최소 </w:t>
      </w:r>
      <w:r w:rsidRPr="00491A35"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RAM 1GB,</w:t>
      </w:r>
      <w:r w:rsidRPr="00491A35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저장공간 6</w:t>
      </w:r>
      <w:r w:rsidRPr="00491A35"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GB</w:t>
      </w:r>
      <w:r w:rsidRPr="00491A35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이상이 필요합니다.</w:t>
      </w:r>
    </w:p>
    <w:p w:rsidR="000F6DE8" w:rsidRPr="00491A35" w:rsidRDefault="00771C90" w:rsidP="000618CB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491A35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drawing>
          <wp:inline distT="0" distB="0" distL="0" distR="0" wp14:anchorId="45F8546B" wp14:editId="62CB740C">
            <wp:extent cx="3600000" cy="3074985"/>
            <wp:effectExtent l="0" t="0" r="635" b="0"/>
            <wp:docPr id="57" name="Picture 57" descr="C:\Users\STU\Desktop\ITWILL\[Windows Server 2008 32bit]\[Windows Server 2008]_[Install]_(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C:\Users\STU\Desktop\ITWILL\[Windows Server 2008 32bit]\[Windows Server 2008]_[Install]_(8)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074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91A35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lastRenderedPageBreak/>
        <w:drawing>
          <wp:inline distT="0" distB="0" distL="0" distR="0" wp14:anchorId="322FDD28" wp14:editId="7144177A">
            <wp:extent cx="3600000" cy="3725556"/>
            <wp:effectExtent l="0" t="0" r="635" b="8255"/>
            <wp:docPr id="58" name="Picture 58" descr="C:\Users\STU\Desktop\ITWILL\[Windows Server 2008 32bit]\[Windows Server 2008]_[Install]_(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C:\Users\STU\Desktop\ITWILL\[Windows Server 2008 32bit]\[Windows Server 2008]_[Install]_(9)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7255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6DE8" w:rsidRPr="00491A35" w:rsidRDefault="000F6DE8" w:rsidP="00771C90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491A35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가상머신에 RAM 1GB를 할당하고 </w:t>
      </w:r>
      <w:r w:rsidRPr="00491A35"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Next &gt;</w:t>
      </w:r>
    </w:p>
    <w:p w:rsidR="000F6DE8" w:rsidRPr="00491A35" w:rsidRDefault="00771C90" w:rsidP="000618CB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491A35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drawing>
          <wp:inline distT="0" distB="0" distL="0" distR="0" wp14:anchorId="5C459C41" wp14:editId="75884A0B">
            <wp:extent cx="3600000" cy="3725556"/>
            <wp:effectExtent l="0" t="0" r="635" b="8255"/>
            <wp:docPr id="59" name="Picture 59" descr="C:\Users\STU\Desktop\ITWILL\[Windows Server 2008 32bit]\[Windows Server 2008]_[Install]_(1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C:\Users\STU\Desktop\ITWILL\[Windows Server 2008 32bit]\[Windows Server 2008]_[Install]_(10)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7255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6DE8" w:rsidRPr="00491A35" w:rsidRDefault="000F6DE8" w:rsidP="00771C90">
      <w:pPr>
        <w:pStyle w:val="BodyText2"/>
        <w:jc w:val="center"/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491A35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네트워크는 </w:t>
      </w:r>
      <w:r w:rsidRPr="00491A35"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NAT</w:t>
      </w:r>
      <w:bookmarkStart w:id="3" w:name="NAT"/>
      <w:bookmarkEnd w:id="3"/>
      <w:r w:rsidRPr="00491A35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로 설정합니다.</w:t>
      </w:r>
    </w:p>
    <w:p w:rsidR="000F6DE8" w:rsidRPr="00491A35" w:rsidRDefault="00771C90" w:rsidP="000618CB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491A35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lastRenderedPageBreak/>
        <w:drawing>
          <wp:inline distT="0" distB="0" distL="0" distR="0" wp14:anchorId="088D7F6F" wp14:editId="375E8D7B">
            <wp:extent cx="3600000" cy="3725556"/>
            <wp:effectExtent l="0" t="0" r="635" b="8255"/>
            <wp:docPr id="60" name="Picture 60" descr="C:\Users\STU\Desktop\ITWILL\[Windows Server 2008 32bit]\[Windows Server 2008]_[Install]_(1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C:\Users\STU\Desktop\ITWILL\[Windows Server 2008 32bit]\[Windows Server 2008]_[Install]_(11)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7255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6DE8" w:rsidRPr="00491A35" w:rsidRDefault="000F6DE8" w:rsidP="00771C90">
      <w:pPr>
        <w:pStyle w:val="BodyText2"/>
        <w:jc w:val="center"/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491A35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하드웨어와 디스크 타입은 </w:t>
      </w:r>
      <w:r w:rsidRPr="00491A35"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VM</w:t>
      </w:r>
      <w:r w:rsidRPr="00491A35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ware에서 권장하는 사양으로 설정합니다.</w:t>
      </w:r>
    </w:p>
    <w:p w:rsidR="000F6DE8" w:rsidRPr="00491A35" w:rsidRDefault="00771C90" w:rsidP="000618CB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491A35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drawing>
          <wp:inline distT="0" distB="0" distL="0" distR="0" wp14:anchorId="41667E73" wp14:editId="140DE8A8">
            <wp:extent cx="3600000" cy="3725556"/>
            <wp:effectExtent l="0" t="0" r="635" b="8255"/>
            <wp:docPr id="61" name="Picture 61" descr="C:\Users\STU\Desktop\ITWILL\[Windows Server 2008 32bit]\[Windows Server 2008]_[Install]_(1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C:\Users\STU\Desktop\ITWILL\[Windows Server 2008 32bit]\[Windows Server 2008]_[Install]_(12)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7255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91A35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lastRenderedPageBreak/>
        <w:drawing>
          <wp:inline distT="0" distB="0" distL="0" distR="0" wp14:anchorId="74A33791" wp14:editId="34979AE8">
            <wp:extent cx="3600000" cy="3725556"/>
            <wp:effectExtent l="0" t="0" r="635" b="8255"/>
            <wp:docPr id="62" name="Picture 62" descr="C:\Users\STU\Desktop\ITWILL\[Windows Server 2008 32bit]\[Windows Server 2008]_[Install]_(1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C:\Users\STU\Desktop\ITWILL\[Windows Server 2008 32bit]\[Windows Server 2008]_[Install]_(13)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7255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6DE8" w:rsidRPr="00491A35" w:rsidRDefault="000F6DE8" w:rsidP="00771C90">
      <w:pPr>
        <w:pStyle w:val="BodyText2"/>
        <w:jc w:val="center"/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491A35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설치 이외에 패치 업그레이드 등 작업을 진행하기 위해 넉넉하게 40GB를 할당했습니다.</w:t>
      </w:r>
    </w:p>
    <w:p w:rsidR="000F6DE8" w:rsidRPr="00491A35" w:rsidRDefault="00771C90" w:rsidP="000618CB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491A35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drawing>
          <wp:inline distT="0" distB="0" distL="0" distR="0" wp14:anchorId="371E790B" wp14:editId="27166EC5">
            <wp:extent cx="3600000" cy="3725556"/>
            <wp:effectExtent l="0" t="0" r="635" b="8255"/>
            <wp:docPr id="63" name="Picture 63" descr="C:\Users\STU\Desktop\ITWILL\[Windows Server 2008 32bit]\[Windows Server 2008]_[Install]_(1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C:\Users\STU\Desktop\ITWILL\[Windows Server 2008 32bit]\[Windows Server 2008]_[Install]_(14)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7255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6DE8" w:rsidRPr="00491A35" w:rsidRDefault="002769F4" w:rsidP="00771C90">
      <w:pPr>
        <w:pStyle w:val="BodyText2"/>
        <w:jc w:val="center"/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491A35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위의 파일 이름으로 </w:t>
      </w:r>
      <w:r w:rsidRPr="00491A35"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“</w:t>
      </w:r>
      <w:r w:rsidRPr="00491A35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내 문서 </w:t>
      </w:r>
      <w:r w:rsidRPr="00491A35"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–</w:t>
      </w:r>
      <w:r w:rsidRPr="00491A35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Virtual </w:t>
      </w:r>
      <w:r w:rsidRPr="00491A35"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Machines</w:t>
      </w:r>
      <w:r w:rsidRPr="00491A35"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”</w:t>
      </w:r>
      <w:r w:rsidRPr="00491A35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에 저장됩니다.</w:t>
      </w:r>
    </w:p>
    <w:p w:rsidR="002769F4" w:rsidRPr="00491A35" w:rsidRDefault="00771C90" w:rsidP="000618CB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491A35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lastRenderedPageBreak/>
        <w:drawing>
          <wp:inline distT="0" distB="0" distL="0" distR="0" wp14:anchorId="22A431E4" wp14:editId="101AC5C2">
            <wp:extent cx="3600000" cy="3725556"/>
            <wp:effectExtent l="0" t="0" r="635" b="8255"/>
            <wp:docPr id="256" name="Picture 256" descr="C:\Users\STU\Desktop\ITWILL\[Windows Server 2008 32bit]\[Windows Server 2008]_[Install]_(1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C:\Users\STU\Desktop\ITWILL\[Windows Server 2008 32bit]\[Windows Server 2008]_[Install]_(15)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7255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69F4" w:rsidRPr="00491A35" w:rsidRDefault="002769F4" w:rsidP="00771C90">
      <w:pPr>
        <w:pStyle w:val="BodyText2"/>
        <w:jc w:val="center"/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491A35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Customize Hardware를 클릭하여 아래화면과 같이 하드웨어를 제거하고 </w:t>
      </w:r>
    </w:p>
    <w:p w:rsidR="002769F4" w:rsidRPr="00491A35" w:rsidRDefault="002769F4" w:rsidP="00771C90">
      <w:pPr>
        <w:pStyle w:val="BodyText2"/>
        <w:jc w:val="center"/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491A35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설치하고자 하는 운영체제가 포함된 ISO파일을 연결합니다.</w:t>
      </w:r>
    </w:p>
    <w:p w:rsidR="002769F4" w:rsidRPr="00491A35" w:rsidRDefault="00771C90" w:rsidP="000618CB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491A35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drawing>
          <wp:inline distT="0" distB="0" distL="0" distR="0" wp14:anchorId="6E21535A" wp14:editId="0F87A686">
            <wp:extent cx="3600000" cy="3059815"/>
            <wp:effectExtent l="0" t="0" r="635" b="7620"/>
            <wp:docPr id="257" name="Picture 257" descr="C:\Users\STU\Desktop\ITWILL\[Windows Server 2008 32bit]\[Windows Server 2008]_[Install]_(1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C:\Users\STU\Desktop\ITWILL\[Windows Server 2008 32bit]\[Windows Server 2008]_[Install]_(16)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059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32DF6" w:rsidRPr="00491A35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lastRenderedPageBreak/>
        <w:drawing>
          <wp:inline distT="0" distB="0" distL="0" distR="0" wp14:anchorId="620C1BD9" wp14:editId="05954461">
            <wp:extent cx="3600000" cy="2863091"/>
            <wp:effectExtent l="0" t="0" r="635" b="0"/>
            <wp:docPr id="258" name="Picture 258" descr="C:\Users\STU\Desktop\ITWILL\[Windows Server 2008 32bit]\[Windows Server 2008]_[Install]_(1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C:\Users\STU\Desktop\ITWILL\[Windows Server 2008 32bit]\[Windows Server 2008]_[Install]_(17)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8630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69F4" w:rsidRPr="00491A35" w:rsidRDefault="002769F4" w:rsidP="00771C90">
      <w:pPr>
        <w:pStyle w:val="BodyText2"/>
        <w:jc w:val="center"/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491A35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설정이 끝난 후</w:t>
      </w:r>
      <w:r w:rsidRPr="00491A35"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</w:t>
      </w:r>
      <w:r w:rsidRPr="00491A35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실행하면 운영체제를</w:t>
      </w:r>
      <w:r w:rsidR="00776617" w:rsidRPr="00491A35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설치하기 시작합니다.</w:t>
      </w:r>
    </w:p>
    <w:p w:rsidR="00884E84" w:rsidRPr="00491A35" w:rsidRDefault="00771C90" w:rsidP="000618CB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491A35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drawing>
          <wp:inline distT="0" distB="0" distL="0" distR="0" wp14:anchorId="4A6CE9F8" wp14:editId="4F58B9CB">
            <wp:extent cx="3600000" cy="3311291"/>
            <wp:effectExtent l="0" t="0" r="635" b="3810"/>
            <wp:docPr id="259" name="Picture 259" descr="C:\Users\STU\Desktop\ITWILL\[Windows Server 2008 32bit]\[Windows Server 2008]_[Install]_(1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C:\Users\STU\Desktop\ITWILL\[Windows Server 2008 32bit]\[Windows Server 2008]_[Install]_(18)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112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91A35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lastRenderedPageBreak/>
        <w:drawing>
          <wp:inline distT="0" distB="0" distL="0" distR="0" wp14:anchorId="19DC6D67" wp14:editId="385DB4ED">
            <wp:extent cx="3600000" cy="3311291"/>
            <wp:effectExtent l="0" t="0" r="635" b="3810"/>
            <wp:docPr id="260" name="Picture 260" descr="C:\Users\STU\Desktop\ITWILL\[Windows Server 2008 32bit]\[Windows Server 2008]_[Install]_(1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C:\Users\STU\Desktop\ITWILL\[Windows Server 2008 32bit]\[Windows Server 2008]_[Install]_(19)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112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4E84" w:rsidRPr="00491A35" w:rsidRDefault="00884E84" w:rsidP="00771C90">
      <w:pPr>
        <w:pStyle w:val="BodyText2"/>
        <w:jc w:val="center"/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491A35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설치된 언어는 영어로, 시간 및 현재 포맷은 한국어로 지정했습니다.</w:t>
      </w:r>
    </w:p>
    <w:p w:rsidR="00884E84" w:rsidRPr="00491A35" w:rsidRDefault="00771C90" w:rsidP="000618CB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491A35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drawing>
          <wp:inline distT="0" distB="0" distL="0" distR="0" wp14:anchorId="7DF2BDE3" wp14:editId="646BACD7">
            <wp:extent cx="3600000" cy="3546836"/>
            <wp:effectExtent l="0" t="0" r="635" b="0"/>
            <wp:docPr id="261" name="Picture 261" descr="C:\Users\STU\Desktop\ITWILL\[Windows Server 2008 32bit]\[Windows Server 2008]_[Install]_(2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C:\Users\STU\Desktop\ITWILL\[Windows Server 2008 32bit]\[Windows Server 2008]_[Install]_(20)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5468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91A35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lastRenderedPageBreak/>
        <w:drawing>
          <wp:inline distT="0" distB="0" distL="0" distR="0" wp14:anchorId="11D2AC38" wp14:editId="5A259A56">
            <wp:extent cx="3600000" cy="3546836"/>
            <wp:effectExtent l="0" t="0" r="635" b="0"/>
            <wp:docPr id="262" name="Picture 262" descr="C:\Users\STU\Desktop\ITWILL\[Windows Server 2008 32bit]\[Windows Server 2008]_[Install]_(2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C:\Users\STU\Desktop\ITWILL\[Windows Server 2008 32bit]\[Windows Server 2008]_[Install]_(21)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5468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4E84" w:rsidRPr="00491A35" w:rsidRDefault="00884E84" w:rsidP="00771C90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491A35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키가 있으면 입력하고 없어도 일단 넘어갑니다.</w:t>
      </w:r>
    </w:p>
    <w:p w:rsidR="00771C90" w:rsidRPr="00491A35" w:rsidRDefault="00771C90" w:rsidP="000618CB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491A35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drawing>
          <wp:inline distT="0" distB="0" distL="0" distR="0" wp14:anchorId="6F9EC5B5" wp14:editId="3913A33F">
            <wp:extent cx="3600000" cy="3546836"/>
            <wp:effectExtent l="0" t="0" r="635" b="0"/>
            <wp:docPr id="263" name="Picture 263" descr="C:\Users\STU\Desktop\ITWILL\[Windows Server 2008 32bit]\[Windows Server 2008]_[Install]_(2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C:\Users\STU\Desktop\ITWILL\[Windows Server 2008 32bit]\[Windows Server 2008]_[Install]_(22)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5468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32DF6" w:rsidRPr="00491A35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lastRenderedPageBreak/>
        <w:drawing>
          <wp:inline distT="0" distB="0" distL="0" distR="0" wp14:anchorId="416A7058" wp14:editId="2B64AC3F">
            <wp:extent cx="3600000" cy="3546836"/>
            <wp:effectExtent l="0" t="0" r="635" b="0"/>
            <wp:docPr id="264" name="Picture 264" descr="C:\Users\STU\Desktop\ITWILL\[Windows Server 2008 32bit]\[Windows Server 2008]_[Install]_(2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C:\Users\STU\Desktop\ITWILL\[Windows Server 2008 32bit]\[Windows Server 2008]_[Install]_(23)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5468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4E84" w:rsidRPr="00491A35" w:rsidRDefault="00884E84" w:rsidP="00884E84">
      <w:pPr>
        <w:pStyle w:val="2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491A35"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!! </w:t>
      </w:r>
      <w:r w:rsidRPr="00491A35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Enterprise 또는 Datacenter</w:t>
      </w:r>
      <w:r w:rsidRPr="00491A35"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</w:t>
      </w:r>
      <w:r w:rsidRPr="00491A35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버전으로 설치합니다.</w:t>
      </w:r>
      <w:r w:rsidRPr="00491A35"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</w:t>
      </w:r>
      <w:r w:rsidRPr="00491A35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Standard</w:t>
      </w:r>
      <w:r w:rsidRPr="00491A35"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</w:t>
      </w:r>
      <w:r w:rsidRPr="00491A35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버전은 일부 기능을 지원하지 않을 수 있습니다.</w:t>
      </w:r>
    </w:p>
    <w:p w:rsidR="00884E84" w:rsidRPr="00491A35" w:rsidRDefault="00884E84" w:rsidP="000618CB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491A35">
        <w:rPr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drawing>
          <wp:inline distT="0" distB="0" distL="0" distR="0" wp14:anchorId="5030C347" wp14:editId="79C06530">
            <wp:extent cx="3600000" cy="3309326"/>
            <wp:effectExtent l="0" t="0" r="635" b="5715"/>
            <wp:docPr id="275" name="Picture 275" descr="C:\Users\STU\Desktop\ITWILL\[Windows Server 2008 32bit]\[Windows Server 2008]_[Install]_(3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C:\Users\STU\Desktop\ITWILL\[Windows Server 2008 32bit]\[Windows Server 2008]_[Install]_(32)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93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91A35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lastRenderedPageBreak/>
        <w:drawing>
          <wp:inline distT="0" distB="0" distL="0" distR="0" wp14:anchorId="64F6DFF1" wp14:editId="6DFA03FA">
            <wp:extent cx="3600000" cy="3545706"/>
            <wp:effectExtent l="0" t="0" r="635" b="0"/>
            <wp:docPr id="276" name="Picture 276" descr="C:\Users\STU\Desktop\ITWILL\[Windows Server 2008 32bit]\[Windows Server 2008]_[Install]_(2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C:\Users\STU\Desktop\ITWILL\[Windows Server 2008 32bit]\[Windows Server 2008]_[Install]_(24)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5457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4E84" w:rsidRPr="00491A35" w:rsidRDefault="00884E84" w:rsidP="00884E84">
      <w:pPr>
        <w:pStyle w:val="BodyText2"/>
        <w:jc w:val="center"/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491A35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약관 동의에 체크하시고 다음으로 진행합니다.</w:t>
      </w:r>
    </w:p>
    <w:p w:rsidR="00884E84" w:rsidRPr="00491A35" w:rsidRDefault="00884E84" w:rsidP="000618CB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491A35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drawing>
          <wp:inline distT="0" distB="0" distL="0" distR="0" wp14:anchorId="2B778F73" wp14:editId="24C6EB8C">
            <wp:extent cx="3600000" cy="3545706"/>
            <wp:effectExtent l="0" t="0" r="635" b="0"/>
            <wp:docPr id="277" name="Picture 277" descr="C:\Users\STU\Desktop\ITWILL\[Windows Server 2008 32bit]\[Windows Server 2008]_[Install]_(2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C:\Users\STU\Desktop\ITWILL\[Windows Server 2008 32bit]\[Windows Server 2008]_[Install]_(25)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5457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91A35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lastRenderedPageBreak/>
        <w:drawing>
          <wp:inline distT="0" distB="0" distL="0" distR="0" wp14:anchorId="7E47193F" wp14:editId="08A0795B">
            <wp:extent cx="3600000" cy="3545706"/>
            <wp:effectExtent l="0" t="0" r="635" b="0"/>
            <wp:docPr id="278" name="Picture 278" descr="C:\Users\STU\Desktop\ITWILL\[Windows Server 2008 32bit]\[Windows Server 2008]_[Install]_(2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C:\Users\STU\Desktop\ITWILL\[Windows Server 2008 32bit]\[Windows Server 2008]_[Install]_(26)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5457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4E84" w:rsidRPr="00491A35" w:rsidRDefault="00884E84" w:rsidP="00884E84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491A35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커스텀으로 설치 할 경우 파티션을 나누는 화면이 나오는데 윈도우에서의 오라클은 따로 나눌 필요가 없으므로 넘어갑니다.</w:t>
      </w:r>
    </w:p>
    <w:p w:rsidR="00884E84" w:rsidRPr="00491A35" w:rsidRDefault="00884E84" w:rsidP="000618CB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491A35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drawing>
          <wp:inline distT="0" distB="0" distL="0" distR="0" wp14:anchorId="0F5C4817" wp14:editId="62465E63">
            <wp:extent cx="3600000" cy="3545706"/>
            <wp:effectExtent l="0" t="0" r="635" b="0"/>
            <wp:docPr id="279" name="Picture 279" descr="C:\Users\STU\Desktop\ITWILL\[Windows Server 2008 32bit]\[Windows Server 2008]_[Install]_(2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C:\Users\STU\Desktop\ITWILL\[Windows Server 2008 32bit]\[Windows Server 2008]_[Install]_(27)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5457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91A35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lastRenderedPageBreak/>
        <w:drawing>
          <wp:inline distT="0" distB="0" distL="0" distR="0" wp14:anchorId="409FF978" wp14:editId="543253F3">
            <wp:extent cx="3600000" cy="3545706"/>
            <wp:effectExtent l="0" t="0" r="635" b="0"/>
            <wp:docPr id="280" name="Picture 280" descr="C:\Users\STU\Desktop\ITWILL\[Windows Server 2008 32bit]\[Windows Server 2008]_[Install]_(2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C:\Users\STU\Desktop\ITWILL\[Windows Server 2008 32bit]\[Windows Server 2008]_[Install]_(28)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5457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4E84" w:rsidRPr="00491A35" w:rsidRDefault="00884E84" w:rsidP="00884E84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491A35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설치가 완료되면 처음 비밀번호를 설정하라는 말이 나오는데 이때 아무거나 입력했다간 다음과 같은 화면이 나옵니다.</w:t>
      </w:r>
    </w:p>
    <w:p w:rsidR="00884E84" w:rsidRPr="00491A35" w:rsidRDefault="00884E84" w:rsidP="000618CB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491A35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drawing>
          <wp:inline distT="0" distB="0" distL="0" distR="0" wp14:anchorId="29CB6593" wp14:editId="7B047923">
            <wp:extent cx="3600000" cy="2693629"/>
            <wp:effectExtent l="0" t="0" r="635" b="0"/>
            <wp:docPr id="281" name="Picture 281" descr="C:\Users\STU\Desktop\ITWILL\[Windows Server 2008 32bit]\[Windows Server 2008]_[Install]_(2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 descr="C:\Users\STU\Desktop\ITWILL\[Windows Server 2008 32bit]\[Windows Server 2008]_[Install]_(29)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6936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E44A7" w:rsidRPr="00491A35" w:rsidRDefault="00884E84" w:rsidP="00FE44A7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491A35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비밀번호를 생성하는</w:t>
      </w:r>
      <w:r w:rsidR="00FE44A7" w:rsidRPr="00491A35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조건</w:t>
      </w:r>
      <w:r w:rsidR="00FE44A7" w:rsidRPr="00491A35">
        <w:rPr>
          <w:rStyle w:val="FootnoteReference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footnoteReference w:id="1"/>
      </w:r>
      <w:r w:rsidR="00FE44A7" w:rsidRPr="00491A35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이</w:t>
      </w:r>
      <w:r w:rsidRPr="00491A35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있기 때문입니다.</w:t>
      </w:r>
    </w:p>
    <w:p w:rsidR="00502441" w:rsidRPr="00491A35" w:rsidRDefault="00502441" w:rsidP="00FE44A7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491A35"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5</w:t>
      </w:r>
      <w:r w:rsidRPr="00491A35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개 조건이 있는데 그중 3개 이상을 만족하여야 합니다.</w:t>
      </w:r>
    </w:p>
    <w:p w:rsidR="00502441" w:rsidRPr="00491A35" w:rsidRDefault="00502441" w:rsidP="00FE44A7">
      <w:pPr>
        <w:pStyle w:val="BodyText2"/>
        <w:jc w:val="center"/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491A35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영어 대 소문자 포함, 숫자포함,</w:t>
      </w:r>
      <w:r w:rsidRPr="00491A35"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</w:t>
      </w:r>
      <w:r w:rsidRPr="00491A35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특수문자 포함,</w:t>
      </w:r>
      <w:r w:rsidRPr="00491A35"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</w:t>
      </w:r>
      <w:r w:rsidRPr="00491A35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알파벳이 아닌 유니코드문자</w:t>
      </w:r>
    </w:p>
    <w:p w:rsidR="00502441" w:rsidRPr="00491A35" w:rsidRDefault="00884E84" w:rsidP="000618CB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491A35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lastRenderedPageBreak/>
        <w:drawing>
          <wp:inline distT="0" distB="0" distL="0" distR="0" wp14:anchorId="75A83184" wp14:editId="50809441">
            <wp:extent cx="3600000" cy="3309326"/>
            <wp:effectExtent l="0" t="0" r="635" b="5715"/>
            <wp:docPr id="282" name="Picture 282" descr="C:\Users\STU\Desktop\ITWILL\[Windows Server 2008 32bit]\[Windows Server 2008]_[Install]_(3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C:\Users\STU\Desktop\ITWILL\[Windows Server 2008 32bit]\[Windows Server 2008]_[Install]_(30)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93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2441" w:rsidRPr="00491A35" w:rsidRDefault="00502441" w:rsidP="00884E84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</w:p>
    <w:p w:rsidR="00884E84" w:rsidRPr="00491A35" w:rsidRDefault="00884E84" w:rsidP="000618CB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491A35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drawing>
          <wp:inline distT="0" distB="0" distL="0" distR="0" wp14:anchorId="6FC472D4" wp14:editId="5E761A76">
            <wp:extent cx="3600000" cy="3309326"/>
            <wp:effectExtent l="0" t="0" r="635" b="5715"/>
            <wp:docPr id="283" name="Picture 283" descr="C:\Users\STU\Desktop\ITWILL\[Windows Server 2008 32bit]\[Windows Server 2008]_[Install]_(3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 descr="C:\Users\STU\Desktop\ITWILL\[Windows Server 2008 32bit]\[Windows Server 2008]_[Install]_(31)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93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1ED2" w:rsidRPr="00491A35" w:rsidRDefault="00502441" w:rsidP="00884E84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491A35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조건을 만족하면 위와 같은 화면이 출력되면서 운영체제 설치가 완료됩니다.</w:t>
      </w:r>
    </w:p>
    <w:p w:rsidR="00AA1ED2" w:rsidRPr="00491A35" w:rsidRDefault="00AA1ED2">
      <w:pPr>
        <w:widowControl/>
        <w:wordWrap/>
        <w:autoSpaceDE/>
        <w:autoSpaceDN/>
        <w:spacing w:after="120" w:line="240" w:lineRule="auto"/>
        <w:jc w:val="left"/>
        <w:rPr>
          <w:rFonts w:ascii="새굴림" w:eastAsia="새굴림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491A35"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br w:type="page"/>
      </w:r>
    </w:p>
    <w:p w:rsidR="001E5A44" w:rsidRPr="00491A35" w:rsidRDefault="00AA1ED2" w:rsidP="00AA1ED2">
      <w:pPr>
        <w:pStyle w:val="Heading2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491A35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lastRenderedPageBreak/>
        <w:t>오라클 설치 전 환경설정</w:t>
      </w:r>
    </w:p>
    <w:p w:rsidR="00AA1ED2" w:rsidRPr="00491A35" w:rsidRDefault="00AA1ED2" w:rsidP="00AA1ED2">
      <w:pPr>
        <w:pStyle w:val="Heading3"/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491A35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네트워크 설정</w:t>
      </w:r>
    </w:p>
    <w:p w:rsidR="00AA1ED2" w:rsidRPr="00491A35" w:rsidRDefault="001E5A44" w:rsidP="000618CB">
      <w:pPr>
        <w:widowControl/>
        <w:wordWrap/>
        <w:autoSpaceDE/>
        <w:autoSpaceDN/>
        <w:spacing w:after="120" w:line="240" w:lineRule="auto"/>
        <w:jc w:val="center"/>
        <w:rPr>
          <w:rFonts w:ascii="새굴림" w:eastAsia="새굴림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491A35">
        <w:rPr>
          <w:rFonts w:ascii="새굴림" w:eastAsia="새굴림"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drawing>
          <wp:inline distT="0" distB="0" distL="0" distR="0" wp14:anchorId="73E20CFC" wp14:editId="421923DF">
            <wp:extent cx="3600000" cy="3309326"/>
            <wp:effectExtent l="0" t="0" r="635" b="5715"/>
            <wp:docPr id="3" name="Picture 3" descr="C:\Users\STU\Desktop\ITWILL\[Windows Server 2008 32bit]\[Windows Server 2008]_[Install]_(3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TU\Desktop\ITWILL\[Windows Server 2008 32bit]\[Windows Server 2008]_[Install]_(32)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93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1ED2" w:rsidRPr="00491A35" w:rsidRDefault="00AA1ED2" w:rsidP="00AA1ED2">
      <w:pPr>
        <w:widowControl/>
        <w:wordWrap/>
        <w:autoSpaceDE/>
        <w:autoSpaceDN/>
        <w:spacing w:after="120" w:line="240" w:lineRule="auto"/>
        <w:jc w:val="center"/>
        <w:rPr>
          <w:rFonts w:ascii="새굴림" w:eastAsia="새굴림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491A35">
        <w:rPr>
          <w:rFonts w:ascii="새굴림" w:eastAsia="새굴림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운영체제를 처음 설치했을 때는 네트워크가 연결되지 않았거나, 기본적으로 </w:t>
      </w:r>
      <w:r w:rsidRPr="00491A35">
        <w:rPr>
          <w:rFonts w:ascii="새굴림" w:eastAsia="새굴림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DHCP</w:t>
      </w:r>
      <w:r w:rsidRPr="00491A35">
        <w:rPr>
          <w:rFonts w:ascii="새굴림" w:eastAsia="새굴림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환경이 설정되어 있습니다. 오라클을 설치 하려면 </w:t>
      </w:r>
      <w:r w:rsidRPr="00491A35">
        <w:rPr>
          <w:rFonts w:ascii="새굴림" w:eastAsia="새굴림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DHCP</w:t>
      </w:r>
      <w:r w:rsidRPr="00491A35">
        <w:rPr>
          <w:rFonts w:ascii="새굴림" w:eastAsia="새굴림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환경이 해제되어야 합니다.</w:t>
      </w:r>
    </w:p>
    <w:p w:rsidR="00AA1ED2" w:rsidRPr="00491A35" w:rsidRDefault="00AA1ED2" w:rsidP="000618CB">
      <w:pPr>
        <w:widowControl/>
        <w:wordWrap/>
        <w:autoSpaceDE/>
        <w:autoSpaceDN/>
        <w:spacing w:after="120" w:line="240" w:lineRule="auto"/>
        <w:jc w:val="center"/>
        <w:rPr>
          <w:rFonts w:ascii="새굴림" w:eastAsia="새굴림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491A35">
        <w:rPr>
          <w:rFonts w:ascii="새굴림" w:eastAsia="새굴림"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drawing>
          <wp:inline distT="0" distB="0" distL="0" distR="0" wp14:anchorId="5981F375" wp14:editId="6965BA59">
            <wp:extent cx="3600000" cy="3284580"/>
            <wp:effectExtent l="0" t="0" r="635" b="0"/>
            <wp:docPr id="4" name="Picture 4" descr="C:\Users\STU\Desktop\ITWILL\[Windows Server 2008 32bit]\[Windows Server 2008]_[Network]_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TU\Desktop\ITWILL\[Windows Server 2008 32bit]\[Windows Server 2008]_[Network]_(1)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284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1ED2" w:rsidRPr="00491A35" w:rsidRDefault="00AA1ED2" w:rsidP="001E5A44">
      <w:pPr>
        <w:widowControl/>
        <w:wordWrap/>
        <w:autoSpaceDE/>
        <w:autoSpaceDN/>
        <w:spacing w:after="120" w:line="240" w:lineRule="auto"/>
        <w:jc w:val="center"/>
        <w:rPr>
          <w:rFonts w:ascii="새굴림" w:eastAsia="새굴림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491A35">
        <w:rPr>
          <w:rFonts w:ascii="새굴림" w:eastAsia="새굴림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운영체제를 설치할 때 </w:t>
      </w:r>
      <w:hyperlink w:anchor="NAT" w:history="1">
        <w:r w:rsidRPr="00491A35">
          <w:rPr>
            <w:rStyle w:val="Hyperlink"/>
            <w:rFonts w:ascii="새굴림" w:eastAsia="새굴림"/>
            <w14:textOutline w14:w="9525" w14:cap="rnd" w14:cmpd="sng" w14:algn="ctr">
              <w14:solidFill>
                <w14:schemeClr w14:val="tx1">
                  <w14:lumMod w14:val="65000"/>
                  <w14:lumOff w14:val="35000"/>
                </w14:schemeClr>
              </w14:solidFill>
              <w14:prstDash w14:val="solid"/>
              <w14:bevel/>
            </w14:textOutline>
          </w:rPr>
          <w:t>NAT</w:t>
        </w:r>
        <w:r w:rsidRPr="00491A35">
          <w:rPr>
            <w:rStyle w:val="Hyperlink"/>
            <w:rFonts w:ascii="새굴림" w:eastAsia="새굴림"/>
            <w14:textOutline w14:w="9525" w14:cap="rnd" w14:cmpd="sng" w14:algn="ctr">
              <w14:solidFill>
                <w14:schemeClr w14:val="tx1">
                  <w14:lumMod w14:val="65000"/>
                  <w14:lumOff w14:val="35000"/>
                </w14:schemeClr>
              </w14:solidFill>
              <w14:prstDash w14:val="solid"/>
              <w14:bevel/>
            </w14:textOutline>
          </w:rPr>
          <w:t>설</w:t>
        </w:r>
        <w:r w:rsidRPr="00491A35">
          <w:rPr>
            <w:rStyle w:val="Hyperlink"/>
            <w:rFonts w:ascii="새굴림" w:eastAsia="새굴림"/>
            <w14:textOutline w14:w="9525" w14:cap="rnd" w14:cmpd="sng" w14:algn="ctr">
              <w14:solidFill>
                <w14:schemeClr w14:val="tx1">
                  <w14:lumMod w14:val="65000"/>
                  <w14:lumOff w14:val="35000"/>
                </w14:schemeClr>
              </w14:solidFill>
              <w14:prstDash w14:val="solid"/>
              <w14:bevel/>
            </w14:textOutline>
          </w:rPr>
          <w:t>정</w:t>
        </w:r>
      </w:hyperlink>
      <w:r w:rsidRPr="00491A35">
        <w:rPr>
          <w:rFonts w:ascii="새굴림" w:eastAsia="새굴림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을 했었습니다.</w:t>
      </w:r>
    </w:p>
    <w:p w:rsidR="00AA1ED2" w:rsidRPr="00491A35" w:rsidRDefault="001E5A44" w:rsidP="000618CB">
      <w:pPr>
        <w:widowControl/>
        <w:wordWrap/>
        <w:autoSpaceDE/>
        <w:autoSpaceDN/>
        <w:spacing w:after="120" w:line="240" w:lineRule="auto"/>
        <w:jc w:val="center"/>
        <w:rPr>
          <w:rFonts w:ascii="새굴림" w:eastAsia="새굴림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491A35">
        <w:rPr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lastRenderedPageBreak/>
        <w:drawing>
          <wp:inline distT="0" distB="0" distL="0" distR="0" wp14:anchorId="7EAAE948" wp14:editId="7DC46025">
            <wp:extent cx="3600000" cy="3197397"/>
            <wp:effectExtent l="0" t="0" r="635" b="3175"/>
            <wp:docPr id="2" name="Picture 2" descr="C:\Users\STU\Desktop\ITWILL\[Windows Server 2008 32bit]\[Windows Server 2008]_[Network]_(1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TU\Desktop\ITWILL\[Windows Server 2008 32bit]\[Windows Server 2008]_[Network]_(10)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1973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91A35">
        <w:rPr>
          <w:rFonts w:ascii="새굴림" w:eastAsia="새굴림"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drawing>
          <wp:inline distT="0" distB="0" distL="0" distR="0" wp14:anchorId="71A96858" wp14:editId="0B14F062">
            <wp:extent cx="3600000" cy="3604801"/>
            <wp:effectExtent l="0" t="0" r="635" b="0"/>
            <wp:docPr id="5" name="Picture 5" descr="C:\Users\STU\Desktop\ITWILL\[Windows Server 2008 32bit]\[Windows Server 2008]_[Network]_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TU\Desktop\ITWILL\[Windows Server 2008 32bit]\[Windows Server 2008]_[Network]_(2).PN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6048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1ED2" w:rsidRPr="00491A35" w:rsidRDefault="00AA1ED2" w:rsidP="00AA1ED2">
      <w:pPr>
        <w:widowControl/>
        <w:wordWrap/>
        <w:autoSpaceDE/>
        <w:autoSpaceDN/>
        <w:spacing w:after="120" w:line="240" w:lineRule="auto"/>
        <w:jc w:val="center"/>
        <w:rPr>
          <w:rFonts w:ascii="새굴림" w:eastAsia="새굴림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491A35">
        <w:rPr>
          <w:rFonts w:ascii="새굴림" w:eastAsia="새굴림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VMware는 기</w:t>
      </w:r>
      <w:r w:rsidR="00453443" w:rsidRPr="00491A35">
        <w:rPr>
          <w:rFonts w:ascii="새굴림" w:eastAsia="새굴림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본적으로 </w:t>
      </w:r>
      <w:r w:rsidR="00453443" w:rsidRPr="00491A35">
        <w:rPr>
          <w:rFonts w:ascii="새굴림" w:eastAsia="새굴림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NAT</w:t>
      </w:r>
      <w:r w:rsidR="00453443" w:rsidRPr="00491A35">
        <w:rPr>
          <w:rFonts w:ascii="새굴림" w:eastAsia="새굴림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설정이 되어 있습니다. 이 설정에 맞춰줍니다.</w:t>
      </w:r>
    </w:p>
    <w:p w:rsidR="00453443" w:rsidRPr="00491A35" w:rsidRDefault="001E5A44" w:rsidP="000618CB">
      <w:pPr>
        <w:widowControl/>
        <w:wordWrap/>
        <w:autoSpaceDE/>
        <w:autoSpaceDN/>
        <w:spacing w:after="120" w:line="240" w:lineRule="auto"/>
        <w:jc w:val="center"/>
        <w:rPr>
          <w:rFonts w:ascii="새굴림" w:eastAsia="새굴림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491A35">
        <w:rPr>
          <w:rFonts w:ascii="새굴림" w:eastAsia="새굴림"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lastRenderedPageBreak/>
        <w:drawing>
          <wp:inline distT="0" distB="0" distL="0" distR="0" wp14:anchorId="3D568F2E" wp14:editId="3CBFBEAA">
            <wp:extent cx="3600000" cy="3284580"/>
            <wp:effectExtent l="0" t="0" r="635" b="0"/>
            <wp:docPr id="6" name="Picture 6" descr="C:\Users\STU\Desktop\ITWILL\[Windows Server 2008 32bit]\[Windows Server 2008]_[Network]_(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TU\Desktop\ITWILL\[Windows Server 2008 32bit]\[Windows Server 2008]_[Network]_(3).PN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284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3443" w:rsidRPr="00491A35" w:rsidRDefault="00453443" w:rsidP="00453443">
      <w:pPr>
        <w:widowControl/>
        <w:wordWrap/>
        <w:autoSpaceDE/>
        <w:autoSpaceDN/>
        <w:spacing w:after="120" w:line="240" w:lineRule="auto"/>
        <w:jc w:val="center"/>
        <w:rPr>
          <w:rFonts w:ascii="새굴림" w:eastAsia="새굴림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491A35">
        <w:rPr>
          <w:rFonts w:ascii="새굴림" w:eastAsia="새굴림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VMnet8에</w:t>
      </w:r>
      <w:r w:rsidRPr="00491A35">
        <w:rPr>
          <w:rFonts w:ascii="새굴림" w:eastAsia="새굴림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</w:t>
      </w:r>
      <w:r w:rsidRPr="00491A35">
        <w:rPr>
          <w:rFonts w:ascii="새굴림" w:eastAsia="새굴림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NAT세팅 중</w:t>
      </w:r>
    </w:p>
    <w:p w:rsidR="00453443" w:rsidRPr="00491A35" w:rsidRDefault="00453443" w:rsidP="00453443">
      <w:pPr>
        <w:widowControl/>
        <w:wordWrap/>
        <w:autoSpaceDE/>
        <w:autoSpaceDN/>
        <w:spacing w:after="120" w:line="240" w:lineRule="auto"/>
        <w:jc w:val="center"/>
        <w:rPr>
          <w:rFonts w:ascii="새굴림" w:eastAsia="새굴림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491A35">
        <w:rPr>
          <w:rFonts w:ascii="새굴림" w:eastAsia="새굴림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Subnet IP</w:t>
      </w:r>
      <w:r w:rsidRPr="00491A35">
        <w:rPr>
          <w:rFonts w:ascii="새굴림" w:eastAsia="새굴림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와 </w:t>
      </w:r>
      <w:r w:rsidRPr="00491A35">
        <w:rPr>
          <w:rFonts w:ascii="새굴림" w:eastAsia="새굴림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Subnet mask, </w:t>
      </w:r>
      <w:r w:rsidRPr="00491A35">
        <w:rPr>
          <w:rFonts w:ascii="새굴림" w:eastAsia="새굴림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Gateway IP를 확인합니다.</w:t>
      </w:r>
    </w:p>
    <w:p w:rsidR="00453443" w:rsidRPr="00491A35" w:rsidRDefault="001E5A44" w:rsidP="000618CB">
      <w:pPr>
        <w:widowControl/>
        <w:wordWrap/>
        <w:autoSpaceDE/>
        <w:autoSpaceDN/>
        <w:spacing w:after="120" w:line="240" w:lineRule="auto"/>
        <w:jc w:val="center"/>
        <w:rPr>
          <w:rFonts w:ascii="새굴림" w:eastAsia="새굴림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491A35">
        <w:rPr>
          <w:rFonts w:ascii="새굴림" w:eastAsia="새굴림"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drawing>
          <wp:inline distT="0" distB="0" distL="0" distR="0" wp14:anchorId="23024944" wp14:editId="29C17073">
            <wp:extent cx="3600000" cy="3284580"/>
            <wp:effectExtent l="0" t="0" r="635" b="0"/>
            <wp:docPr id="7" name="Picture 7" descr="C:\Users\STU\Desktop\ITWILL\[Windows Server 2008 32bit]\[Windows Server 2008]_[Network]_(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TU\Desktop\ITWILL\[Windows Server 2008 32bit]\[Windows Server 2008]_[Network]_(4)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284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3443" w:rsidRPr="00491A35" w:rsidRDefault="00453443" w:rsidP="00453443">
      <w:pPr>
        <w:widowControl/>
        <w:wordWrap/>
        <w:autoSpaceDE/>
        <w:autoSpaceDN/>
        <w:spacing w:after="120" w:line="240" w:lineRule="auto"/>
        <w:jc w:val="center"/>
        <w:rPr>
          <w:rFonts w:ascii="새굴림" w:eastAsia="새굴림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491A35">
        <w:rPr>
          <w:rFonts w:ascii="새굴림" w:eastAsia="새굴림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작업표시줄의 네트워크 단추를 오른쪽 마우스로 클릭해서</w:t>
      </w:r>
    </w:p>
    <w:p w:rsidR="00453443" w:rsidRPr="00491A35" w:rsidRDefault="00453443" w:rsidP="00453443">
      <w:pPr>
        <w:widowControl/>
        <w:wordWrap/>
        <w:autoSpaceDE/>
        <w:autoSpaceDN/>
        <w:spacing w:after="120" w:line="240" w:lineRule="auto"/>
        <w:jc w:val="center"/>
        <w:rPr>
          <w:rFonts w:ascii="새굴림" w:eastAsia="새굴림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491A35">
        <w:rPr>
          <w:rFonts w:ascii="새굴림" w:eastAsia="새굴림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Network and Sharing Center로 들어갑니다.</w:t>
      </w:r>
    </w:p>
    <w:p w:rsidR="00453443" w:rsidRPr="00491A35" w:rsidRDefault="001E5A44" w:rsidP="000618CB">
      <w:pPr>
        <w:widowControl/>
        <w:wordWrap/>
        <w:autoSpaceDE/>
        <w:autoSpaceDN/>
        <w:spacing w:after="120" w:line="240" w:lineRule="auto"/>
        <w:jc w:val="center"/>
        <w:rPr>
          <w:rFonts w:ascii="새굴림" w:eastAsia="새굴림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491A35">
        <w:rPr>
          <w:rFonts w:ascii="새굴림" w:eastAsia="새굴림"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lastRenderedPageBreak/>
        <w:drawing>
          <wp:inline distT="0" distB="0" distL="0" distR="0" wp14:anchorId="7D03AED6" wp14:editId="11573763">
            <wp:extent cx="3600000" cy="3284580"/>
            <wp:effectExtent l="0" t="0" r="635" b="0"/>
            <wp:docPr id="8" name="Picture 8" descr="C:\Users\STU\Desktop\ITWILL\[Windows Server 2008 32bit]\[Windows Server 2008]_[Network]_(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TU\Desktop\ITWILL\[Windows Server 2008 32bit]\[Windows Server 2008]_[Network]_(5).PN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284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3443" w:rsidRPr="00491A35" w:rsidRDefault="00453443" w:rsidP="00453443">
      <w:pPr>
        <w:widowControl/>
        <w:wordWrap/>
        <w:autoSpaceDE/>
        <w:autoSpaceDN/>
        <w:spacing w:after="120" w:line="240" w:lineRule="auto"/>
        <w:jc w:val="center"/>
        <w:rPr>
          <w:rFonts w:ascii="새굴림" w:eastAsia="새굴림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491A35">
        <w:rPr>
          <w:rFonts w:ascii="새굴림" w:eastAsia="새굴림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왼쪽에 있는 메뉴 중 Connection으로 들어가면 위와 같은 화면이 나옵니다.</w:t>
      </w:r>
    </w:p>
    <w:p w:rsidR="00453443" w:rsidRPr="00491A35" w:rsidRDefault="00453443" w:rsidP="00453443">
      <w:pPr>
        <w:widowControl/>
        <w:wordWrap/>
        <w:autoSpaceDE/>
        <w:autoSpaceDN/>
        <w:spacing w:after="120" w:line="240" w:lineRule="auto"/>
        <w:jc w:val="center"/>
        <w:rPr>
          <w:rFonts w:ascii="새굴림" w:eastAsia="새굴림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491A35">
        <w:rPr>
          <w:rFonts w:ascii="새굴림" w:eastAsia="새굴림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Properties</w:t>
      </w:r>
      <w:r w:rsidRPr="00491A35">
        <w:rPr>
          <w:rFonts w:ascii="새굴림" w:eastAsia="새굴림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로 들어갑니다.</w:t>
      </w:r>
    </w:p>
    <w:p w:rsidR="00453443" w:rsidRPr="00491A35" w:rsidRDefault="001E5A44" w:rsidP="000618CB">
      <w:pPr>
        <w:widowControl/>
        <w:wordWrap/>
        <w:autoSpaceDE/>
        <w:autoSpaceDN/>
        <w:spacing w:after="120" w:line="240" w:lineRule="auto"/>
        <w:jc w:val="center"/>
        <w:rPr>
          <w:rFonts w:ascii="새굴림" w:eastAsia="새굴림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491A35">
        <w:rPr>
          <w:rFonts w:ascii="새굴림" w:eastAsia="새굴림"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drawing>
          <wp:inline distT="0" distB="0" distL="0" distR="0" wp14:anchorId="59F49D51" wp14:editId="184409CA">
            <wp:extent cx="3600000" cy="3284580"/>
            <wp:effectExtent l="0" t="0" r="635" b="0"/>
            <wp:docPr id="9" name="Picture 9" descr="C:\Users\STU\Desktop\ITWILL\[Windows Server 2008 32bit]\[Windows Server 2008]_[Network]_(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TU\Desktop\ITWILL\[Windows Server 2008 32bit]\[Windows Server 2008]_[Network]_(6).PN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284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3443" w:rsidRPr="00491A35" w:rsidRDefault="00453443" w:rsidP="00453443">
      <w:pPr>
        <w:widowControl/>
        <w:wordWrap/>
        <w:autoSpaceDE/>
        <w:autoSpaceDN/>
        <w:spacing w:after="120" w:line="240" w:lineRule="auto"/>
        <w:jc w:val="center"/>
        <w:rPr>
          <w:rFonts w:ascii="새굴림" w:eastAsia="새굴림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491A35">
        <w:rPr>
          <w:rFonts w:ascii="새굴림" w:eastAsia="새굴림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IPv6를 해제(권장)하시고, IPv4의 설정으로 들어갑니다.</w:t>
      </w:r>
    </w:p>
    <w:p w:rsidR="00453443" w:rsidRPr="00491A35" w:rsidRDefault="001E5A44" w:rsidP="000618CB">
      <w:pPr>
        <w:widowControl/>
        <w:wordWrap/>
        <w:autoSpaceDE/>
        <w:autoSpaceDN/>
        <w:spacing w:after="120" w:line="240" w:lineRule="auto"/>
        <w:jc w:val="center"/>
        <w:rPr>
          <w:rFonts w:ascii="새굴림" w:eastAsia="새굴림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491A35">
        <w:rPr>
          <w:rFonts w:ascii="새굴림" w:eastAsia="새굴림"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lastRenderedPageBreak/>
        <w:drawing>
          <wp:inline distT="0" distB="0" distL="0" distR="0" wp14:anchorId="05384A4D" wp14:editId="5B871D20">
            <wp:extent cx="3600000" cy="3284580"/>
            <wp:effectExtent l="0" t="0" r="635" b="0"/>
            <wp:docPr id="10" name="Picture 10" descr="C:\Users\STU\Desktop\ITWILL\[Windows Server 2008 32bit]\[Windows Server 2008]_[Network]_(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TU\Desktop\ITWILL\[Windows Server 2008 32bit]\[Windows Server 2008]_[Network]_(7).PN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284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3443" w:rsidRPr="00491A35" w:rsidRDefault="00453443" w:rsidP="00453443">
      <w:pPr>
        <w:widowControl/>
        <w:wordWrap/>
        <w:autoSpaceDE/>
        <w:autoSpaceDN/>
        <w:spacing w:after="120" w:line="240" w:lineRule="auto"/>
        <w:jc w:val="center"/>
        <w:rPr>
          <w:rFonts w:ascii="새굴림" w:eastAsia="새굴림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491A35">
        <w:rPr>
          <w:rFonts w:ascii="새굴림" w:eastAsia="새굴림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확인했던 VMware의 </w:t>
      </w:r>
      <w:r w:rsidRPr="00491A35">
        <w:rPr>
          <w:rFonts w:ascii="새굴림" w:eastAsia="새굴림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NAT</w:t>
      </w:r>
      <w:r w:rsidRPr="00491A35">
        <w:rPr>
          <w:rFonts w:ascii="새굴림" w:eastAsia="새굴림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세팅을 IP주소란에 적습니다.</w:t>
      </w:r>
    </w:p>
    <w:p w:rsidR="00453443" w:rsidRPr="00491A35" w:rsidRDefault="00453443" w:rsidP="00453443">
      <w:pPr>
        <w:pStyle w:val="10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491A35"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!! </w:t>
      </w:r>
      <w:r w:rsidRPr="00491A35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IP주소는 </w:t>
      </w:r>
      <w:r w:rsidRPr="00491A35"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VMware</w:t>
      </w:r>
      <w:r w:rsidRPr="00491A35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처럼 끝자리가 0이 되어서는 안됩니다.</w:t>
      </w:r>
      <w:r w:rsidRPr="00491A35"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0</w:t>
      </w:r>
      <w:r w:rsidRPr="00491A35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은 네트워크 주소를 나타냅니다.</w:t>
      </w:r>
    </w:p>
    <w:p w:rsidR="0037646C" w:rsidRPr="00491A35" w:rsidRDefault="0037646C" w:rsidP="00453443">
      <w:pPr>
        <w:pStyle w:val="10"/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491A35"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!! </w:t>
      </w:r>
      <w:r w:rsidRPr="00491A35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NAT망 내에서 주소는 유일해야 하며 </w:t>
      </w:r>
      <w:r w:rsidRPr="00491A35"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255</w:t>
      </w:r>
      <w:r w:rsidRPr="00491A35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는 브로드캐스트 주소입니다.</w:t>
      </w:r>
    </w:p>
    <w:p w:rsidR="00453443" w:rsidRPr="00491A35" w:rsidRDefault="00453443" w:rsidP="0037646C">
      <w:pPr>
        <w:pStyle w:val="Tip1"/>
        <w:numPr>
          <w:ilvl w:val="0"/>
          <w:numId w:val="27"/>
        </w:numPr>
        <w:pBdr>
          <w:bottom w:val="dashed" w:sz="12" w:space="0" w:color="404040" w:themeColor="text1" w:themeTint="BF"/>
        </w:pBdr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491A35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DNS</w:t>
      </w:r>
      <w:r w:rsidRPr="00491A35"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</w:t>
      </w:r>
      <w:r w:rsidRPr="00491A35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서버 주소는 </w:t>
      </w:r>
      <w:r w:rsidR="0037646C" w:rsidRPr="00491A35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K</w:t>
      </w:r>
      <w:r w:rsidRPr="00491A35"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ornet </w:t>
      </w:r>
      <w:r w:rsidRPr="00491A35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주소를 사용</w:t>
      </w:r>
      <w:r w:rsidR="0037646C" w:rsidRPr="00491A35">
        <w:rPr>
          <w:rStyle w:val="FootnoteReference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footnoteReference w:id="2"/>
      </w:r>
      <w:r w:rsidRPr="00491A35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하였습니다</w:t>
      </w:r>
      <w:r w:rsidR="0037646C" w:rsidRPr="00491A35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.</w:t>
      </w:r>
    </w:p>
    <w:p w:rsidR="0037646C" w:rsidRPr="00491A35" w:rsidRDefault="0037646C" w:rsidP="0037646C">
      <w:pPr>
        <w:pStyle w:val="Tip1"/>
        <w:numPr>
          <w:ilvl w:val="0"/>
          <w:numId w:val="27"/>
        </w:numPr>
        <w:pBdr>
          <w:bottom w:val="dashed" w:sz="12" w:space="0" w:color="404040" w:themeColor="text1" w:themeTint="BF"/>
        </w:pBdr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491A35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DNS</w:t>
      </w:r>
      <w:r w:rsidRPr="00491A35"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</w:t>
      </w:r>
      <w:r w:rsidRPr="00491A35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주소를 통해 인터넷으로 연결됩니다.</w:t>
      </w:r>
    </w:p>
    <w:p w:rsidR="00AA1ED2" w:rsidRPr="00491A35" w:rsidRDefault="00AA1ED2" w:rsidP="00F86BB3">
      <w:pPr>
        <w:widowControl/>
        <w:wordWrap/>
        <w:autoSpaceDE/>
        <w:autoSpaceDN/>
        <w:spacing w:after="120" w:line="240" w:lineRule="auto"/>
        <w:rPr>
          <w:rFonts w:ascii="새굴림" w:eastAsia="새굴림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</w:p>
    <w:p w:rsidR="00502441" w:rsidRPr="00491A35" w:rsidRDefault="001E5A44" w:rsidP="000618CB">
      <w:pPr>
        <w:widowControl/>
        <w:wordWrap/>
        <w:autoSpaceDE/>
        <w:autoSpaceDN/>
        <w:spacing w:after="120" w:line="240" w:lineRule="auto"/>
        <w:jc w:val="center"/>
        <w:rPr>
          <w:rFonts w:ascii="새굴림" w:eastAsia="새굴림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491A35">
        <w:rPr>
          <w:rFonts w:ascii="새굴림" w:eastAsia="새굴림"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lastRenderedPageBreak/>
        <w:drawing>
          <wp:inline distT="0" distB="0" distL="0" distR="0" wp14:anchorId="69753475" wp14:editId="506A528E">
            <wp:extent cx="3600000" cy="3284580"/>
            <wp:effectExtent l="0" t="0" r="635" b="0"/>
            <wp:docPr id="12" name="Picture 12" descr="C:\Users\STU\Desktop\ITWILL\[Windows Server 2008 32bit]\[Windows Server 2008]_[Network]_(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TU\Desktop\ITWILL\[Windows Server 2008 32bit]\[Windows Server 2008]_[Network]_(9).PN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284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6E86" w:rsidRDefault="0037646C" w:rsidP="001E5A44">
      <w:pPr>
        <w:widowControl/>
        <w:wordWrap/>
        <w:autoSpaceDE/>
        <w:autoSpaceDN/>
        <w:spacing w:after="120" w:line="240" w:lineRule="auto"/>
        <w:jc w:val="center"/>
        <w:rPr>
          <w:rFonts w:ascii="새굴림" w:eastAsia="새굴림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491A35">
        <w:rPr>
          <w:rFonts w:ascii="새굴림" w:eastAsia="새굴림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설정을 완료하고 잠시 기다리시면 인터넷에 연결됩니다.</w:t>
      </w:r>
    </w:p>
    <w:p w:rsidR="00D46E86" w:rsidRDefault="00D46E86">
      <w:pPr>
        <w:widowControl/>
        <w:wordWrap/>
        <w:autoSpaceDE/>
        <w:autoSpaceDN/>
        <w:spacing w:after="120" w:line="240" w:lineRule="auto"/>
        <w:jc w:val="left"/>
        <w:rPr>
          <w:rFonts w:ascii="새굴림" w:eastAsia="새굴림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>
        <w:rPr>
          <w:rFonts w:ascii="새굴림" w:eastAsia="새굴림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br w:type="page"/>
      </w:r>
    </w:p>
    <w:p w:rsidR="0037646C" w:rsidRDefault="00D46E86" w:rsidP="00D46E86">
      <w:pPr>
        <w:pStyle w:val="Heading3"/>
      </w:pPr>
      <w:r>
        <w:rPr>
          <w:rFonts w:hint="eastAsia"/>
        </w:rPr>
        <w:lastRenderedPageBreak/>
        <w:t xml:space="preserve"> UAC(User Account Control) 설정</w:t>
      </w:r>
      <w:bookmarkStart w:id="4" w:name="UAC_configure"/>
      <w:bookmarkEnd w:id="4"/>
    </w:p>
    <w:p w:rsidR="006C02C1" w:rsidRPr="007C6744" w:rsidRDefault="00F86BB3" w:rsidP="007C6744">
      <w:pPr>
        <w:pStyle w:val="BodyText3"/>
        <w:rPr>
          <w:rFonts w:hint="eastAsia"/>
        </w:rPr>
      </w:pPr>
      <w:r>
        <w:rPr>
          <w:rFonts w:hint="eastAsia"/>
        </w:rPr>
        <w:t>오라클 설치를 관리자 권한으로 하지 않으면 설치를 진행하는 도중 오류가 발생할 수 있습니다.</w:t>
      </w:r>
    </w:p>
    <w:p w:rsidR="006C02C1" w:rsidRDefault="006C02C1" w:rsidP="000618CB">
      <w:pPr>
        <w:pStyle w:val="BodyText3"/>
        <w:jc w:val="center"/>
      </w:pPr>
      <w:r>
        <w:rPr>
          <w:rFonts w:hint="eastAsia"/>
          <w:noProof/>
        </w:rPr>
        <w:drawing>
          <wp:inline distT="0" distB="0" distL="0" distR="0" wp14:anchorId="2F93790E" wp14:editId="4797E228">
            <wp:extent cx="3600000" cy="2697506"/>
            <wp:effectExtent l="0" t="0" r="635" b="7620"/>
            <wp:docPr id="15" name="Picture 15" descr="C:\Users\STU\Desktop\ITWILL\[Windows Server 2008 32bit]\[Windows Server 2008]_[config]_[UACrelease]_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STU\Desktop\ITWILL\[Windows Server 2008 32bit]\[Windows Server 2008]_[config]_[UACrelease]_(1).PN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6975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02C1" w:rsidRDefault="007C6744" w:rsidP="006C02C1">
      <w:pPr>
        <w:pStyle w:val="BodyText3"/>
        <w:jc w:val="center"/>
      </w:pPr>
      <w:r>
        <w:rPr>
          <w:rFonts w:hint="eastAsia"/>
        </w:rPr>
        <w:t xml:space="preserve">제어판(Control Panel) </w:t>
      </w:r>
      <w:r>
        <w:t>–</w:t>
      </w:r>
      <w:r>
        <w:rPr>
          <w:rFonts w:hint="eastAsia"/>
        </w:rPr>
        <w:t xml:space="preserve"> 사용자 계정(</w:t>
      </w:r>
      <w:r>
        <w:t>User Account)</w:t>
      </w:r>
      <w:r>
        <w:rPr>
          <w:rFonts w:hint="eastAsia"/>
        </w:rPr>
        <w:t>로 들어갑니다.</w:t>
      </w:r>
    </w:p>
    <w:p w:rsidR="007C6744" w:rsidRDefault="006C02C1" w:rsidP="000618CB">
      <w:pPr>
        <w:pStyle w:val="BodyText3"/>
        <w:jc w:val="center"/>
      </w:pPr>
      <w:r>
        <w:rPr>
          <w:rFonts w:hint="eastAsia"/>
          <w:noProof/>
        </w:rPr>
        <w:drawing>
          <wp:inline distT="0" distB="0" distL="0" distR="0" wp14:anchorId="28CBEABB" wp14:editId="31F8C560">
            <wp:extent cx="3600000" cy="2697506"/>
            <wp:effectExtent l="0" t="0" r="635" b="7620"/>
            <wp:docPr id="16" name="Picture 16" descr="C:\Users\STU\Desktop\ITWILL\[Windows Server 2008 32bit]\[Windows Server 2008]_[config]_[UACrelease]_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STU\Desktop\ITWILL\[Windows Server 2008 32bit]\[Windows Server 2008]_[config]_[UACrelease]_(2).PN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6975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C6744">
        <w:rPr>
          <w:noProof/>
        </w:rPr>
        <w:lastRenderedPageBreak/>
        <w:drawing>
          <wp:inline distT="0" distB="0" distL="0" distR="0" wp14:anchorId="2FB8CB9E" wp14:editId="5F683AC6">
            <wp:extent cx="3600000" cy="2697506"/>
            <wp:effectExtent l="0" t="0" r="635" b="7620"/>
            <wp:docPr id="13" name="Picture 13" descr="C:\Users\STU\Desktop\ITWILL\[Windows Server 2008 32bit]\[Windows Server 2008]_[config]_[UACrelease]_(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STU\Desktop\ITWILL\[Windows Server 2008 32bit]\[Windows Server 2008]_[config]_[UACrelease]_(3).PNG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6975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6744" w:rsidRDefault="007C6744" w:rsidP="006C02C1">
      <w:pPr>
        <w:pStyle w:val="BodyText3"/>
        <w:jc w:val="center"/>
      </w:pPr>
      <w:r>
        <w:rPr>
          <w:rFonts w:hint="eastAsia"/>
        </w:rPr>
        <w:t>사용자 계정 컨트롤 켜거나 끄기로 들어갑니다.</w:t>
      </w:r>
    </w:p>
    <w:p w:rsidR="00F86BB3" w:rsidRDefault="007C6744" w:rsidP="000618CB">
      <w:pPr>
        <w:pStyle w:val="BodyText3"/>
        <w:jc w:val="center"/>
      </w:pPr>
      <w:r>
        <w:rPr>
          <w:rFonts w:hint="eastAsia"/>
          <w:noProof/>
        </w:rPr>
        <w:drawing>
          <wp:inline distT="0" distB="0" distL="0" distR="0" wp14:anchorId="3BAB49B1" wp14:editId="3536ED02">
            <wp:extent cx="3600000" cy="2697506"/>
            <wp:effectExtent l="0" t="0" r="635" b="7620"/>
            <wp:docPr id="14" name="Picture 14" descr="C:\Users\STU\Desktop\ITWILL\[Windows Server 2008 32bit]\[Windows Server 2008]_[config]_[UACrelease]_(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STU\Desktop\ITWILL\[Windows Server 2008 32bit]\[Windows Server 2008]_[config]_[UACrelease]_(4).PN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6975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6744" w:rsidRDefault="007C6744" w:rsidP="006C02C1">
      <w:pPr>
        <w:pStyle w:val="BodyText3"/>
        <w:jc w:val="center"/>
      </w:pPr>
      <w:r>
        <w:rPr>
          <w:rFonts w:hint="eastAsia"/>
        </w:rPr>
        <w:t>UAC체크를 해제하면 관리자 계정으로 실행할 수 있습니다.</w:t>
      </w:r>
    </w:p>
    <w:p w:rsidR="00007845" w:rsidRDefault="00007845" w:rsidP="00007845">
      <w:pPr>
        <w:pStyle w:val="3"/>
      </w:pPr>
      <w:r>
        <w:t xml:space="preserve">!! </w:t>
      </w:r>
      <w:r>
        <w:rPr>
          <w:rFonts w:hint="eastAsia"/>
        </w:rPr>
        <w:t>재부팅을 하셔야 변경사항이 적용되는 항목입니다.</w:t>
      </w:r>
    </w:p>
    <w:p w:rsidR="007C6744" w:rsidRPr="00007845" w:rsidRDefault="00007845">
      <w:pPr>
        <w:widowControl/>
        <w:wordWrap/>
        <w:autoSpaceDE/>
        <w:autoSpaceDN/>
        <w:spacing w:after="120" w:line="240" w:lineRule="auto"/>
        <w:jc w:val="left"/>
        <w:rPr>
          <w:rFonts w:ascii="새굴림" w:eastAsia="새굴림" w:hint="eastAsia"/>
        </w:rPr>
      </w:pPr>
      <w:r>
        <w:br w:type="page"/>
      </w:r>
    </w:p>
    <w:p w:rsidR="007E55C5" w:rsidRDefault="007E55C5" w:rsidP="007E55C5">
      <w:pPr>
        <w:pStyle w:val="Heading3"/>
      </w:pPr>
      <w:r>
        <w:rPr>
          <w:rFonts w:hint="eastAsia"/>
        </w:rPr>
        <w:lastRenderedPageBreak/>
        <w:t xml:space="preserve"> IE-ESC</w:t>
      </w:r>
      <w:r>
        <w:rPr>
          <w:rStyle w:val="FootnoteReference"/>
        </w:rPr>
        <w:footnoteReference w:id="3"/>
      </w:r>
      <w:r>
        <w:rPr>
          <w:rFonts w:hint="eastAsia"/>
        </w:rPr>
        <w:t xml:space="preserve"> 설정</w:t>
      </w:r>
      <w:bookmarkStart w:id="5" w:name="IEESC_configure"/>
      <w:bookmarkEnd w:id="5"/>
    </w:p>
    <w:p w:rsidR="007E55C5" w:rsidRDefault="007E55C5" w:rsidP="007E55C5">
      <w:pPr>
        <w:pStyle w:val="BodyText3"/>
        <w:rPr>
          <w:rFonts w:hint="eastAsia"/>
        </w:rPr>
      </w:pPr>
      <w:r>
        <w:rPr>
          <w:rFonts w:hint="eastAsia"/>
        </w:rPr>
        <w:t>Oracle을 설치한 후 Oracle Enterprise Mana</w:t>
      </w:r>
      <w:r>
        <w:t>ger</w:t>
      </w:r>
      <w:r>
        <w:rPr>
          <w:rFonts w:hint="eastAsia"/>
        </w:rPr>
        <w:t xml:space="preserve">를 로컬호스트의 웹페이지로 확인할 수 있습니다. 그러나 </w:t>
      </w:r>
      <w:r>
        <w:t xml:space="preserve">Windows Server </w:t>
      </w:r>
      <w:r>
        <w:rPr>
          <w:rFonts w:hint="eastAsia"/>
        </w:rPr>
        <w:t xml:space="preserve">운영체제에서는 </w:t>
      </w:r>
      <w:r>
        <w:t>IE-ESC</w:t>
      </w:r>
      <w:r>
        <w:rPr>
          <w:rFonts w:hint="eastAsia"/>
        </w:rPr>
        <w:t>로 인해 보안이 강화되었습니다.</w:t>
      </w:r>
    </w:p>
    <w:p w:rsidR="00073374" w:rsidRDefault="007E55C5" w:rsidP="00007845">
      <w:pPr>
        <w:pStyle w:val="BodyText3"/>
      </w:pPr>
      <w:r>
        <w:rPr>
          <w:rFonts w:hint="eastAsia"/>
        </w:rPr>
        <w:t>이 설정은 다음과 같이 해제할 수 있습니다.</w:t>
      </w:r>
    </w:p>
    <w:p w:rsidR="00007845" w:rsidRDefault="00007845" w:rsidP="00007845">
      <w:pPr>
        <w:pStyle w:val="BodyText3"/>
        <w:rPr>
          <w:rFonts w:hint="eastAsia"/>
        </w:rPr>
      </w:pPr>
      <w:r>
        <w:rPr>
          <w:rFonts w:hint="eastAsia"/>
        </w:rPr>
        <w:t xml:space="preserve">시작 </w:t>
      </w:r>
      <w:r>
        <w:t>–</w:t>
      </w:r>
      <w:r>
        <w:t xml:space="preserve"> </w:t>
      </w:r>
      <w:r>
        <w:rPr>
          <w:rFonts w:hint="eastAsia"/>
        </w:rPr>
        <w:t>실행에서 C</w:t>
      </w:r>
      <w:r>
        <w:t>omputer Management launcher</w:t>
      </w:r>
      <w:r>
        <w:rPr>
          <w:rFonts w:hint="eastAsia"/>
        </w:rPr>
        <w:t>를 실행합니다.</w:t>
      </w:r>
    </w:p>
    <w:p w:rsidR="00007845" w:rsidRPr="00073374" w:rsidRDefault="00007845" w:rsidP="00073374">
      <w:pPr>
        <w:pStyle w:val="Console3"/>
        <w:rPr>
          <w:rFonts w:hint="eastAsia"/>
        </w:rPr>
      </w:pPr>
      <w:r>
        <w:t>Compmgmtlauncher</w:t>
      </w:r>
    </w:p>
    <w:p w:rsidR="00073374" w:rsidRDefault="00073374" w:rsidP="00073374">
      <w:pPr>
        <w:jc w:val="center"/>
        <w:rPr>
          <w:rFonts w:eastAsiaTheme="minorEastAsia"/>
        </w:rPr>
      </w:pPr>
    </w:p>
    <w:p w:rsidR="00073374" w:rsidRDefault="00073374" w:rsidP="000618CB">
      <w:pPr>
        <w:jc w:val="center"/>
        <w:rPr>
          <w:rFonts w:eastAsiaTheme="minorEastAsia"/>
        </w:rPr>
      </w:pPr>
      <w:r>
        <w:rPr>
          <w:rFonts w:eastAsiaTheme="minorEastAsia" w:hint="eastAsia"/>
          <w:noProof/>
        </w:rPr>
        <w:drawing>
          <wp:inline distT="0" distB="0" distL="0" distR="0">
            <wp:extent cx="3600000" cy="2697506"/>
            <wp:effectExtent l="0" t="0" r="635" b="7620"/>
            <wp:docPr id="23" name="Picture 23" descr="C:\Users\STU\Desktop\ITWILL\[Windows Server 2008 32bit]\!ie-esc_releas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STU\Desktop\ITWILL\[Windows Server 2008 32bit]\!ie-esc_release.PN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6975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3374" w:rsidRDefault="00073374" w:rsidP="00073374">
      <w:pPr>
        <w:jc w:val="center"/>
        <w:rPr>
          <w:rFonts w:eastAsiaTheme="minorEastAsia" w:hint="eastAsia"/>
        </w:rPr>
      </w:pPr>
      <w:r>
        <w:rPr>
          <w:rFonts w:eastAsiaTheme="minorEastAsia" w:hint="eastAsia"/>
        </w:rPr>
        <w:t>그럼</w:t>
      </w:r>
      <w:r>
        <w:rPr>
          <w:rFonts w:eastAsiaTheme="minorEastAsia" w:hint="eastAsia"/>
        </w:rPr>
        <w:t xml:space="preserve"> </w:t>
      </w:r>
      <w:r>
        <w:rPr>
          <w:rFonts w:eastAsiaTheme="minorEastAsia" w:hint="eastAsia"/>
        </w:rPr>
        <w:t>위와</w:t>
      </w:r>
      <w:r>
        <w:rPr>
          <w:rFonts w:eastAsiaTheme="minorEastAsia" w:hint="eastAsia"/>
        </w:rPr>
        <w:t xml:space="preserve"> </w:t>
      </w:r>
      <w:r>
        <w:rPr>
          <w:rFonts w:eastAsiaTheme="minorEastAsia" w:hint="eastAsia"/>
        </w:rPr>
        <w:t>같이</w:t>
      </w:r>
      <w:r>
        <w:rPr>
          <w:rFonts w:eastAsiaTheme="minorEastAsia" w:hint="eastAsia"/>
        </w:rPr>
        <w:t xml:space="preserve"> </w:t>
      </w:r>
      <w:r>
        <w:rPr>
          <w:rFonts w:eastAsiaTheme="minorEastAsia"/>
        </w:rPr>
        <w:t>Server Manager</w:t>
      </w:r>
      <w:r>
        <w:rPr>
          <w:rFonts w:eastAsiaTheme="minorEastAsia" w:hint="eastAsia"/>
        </w:rPr>
        <w:t>가</w:t>
      </w:r>
      <w:r>
        <w:rPr>
          <w:rFonts w:eastAsiaTheme="minorEastAsia" w:hint="eastAsia"/>
        </w:rPr>
        <w:t xml:space="preserve"> </w:t>
      </w:r>
      <w:r>
        <w:rPr>
          <w:rFonts w:eastAsiaTheme="minorEastAsia" w:hint="eastAsia"/>
        </w:rPr>
        <w:t>나타납니다</w:t>
      </w:r>
      <w:r>
        <w:rPr>
          <w:rFonts w:eastAsiaTheme="minorEastAsia" w:hint="eastAsia"/>
        </w:rPr>
        <w:t>.</w:t>
      </w:r>
      <w:r>
        <w:rPr>
          <w:rFonts w:eastAsiaTheme="minorEastAsia"/>
        </w:rPr>
        <w:t xml:space="preserve"> </w:t>
      </w:r>
      <w:r>
        <w:rPr>
          <w:rFonts w:eastAsiaTheme="minorEastAsia" w:hint="eastAsia"/>
        </w:rPr>
        <w:t>C</w:t>
      </w:r>
      <w:r>
        <w:rPr>
          <w:rFonts w:eastAsiaTheme="minorEastAsia"/>
        </w:rPr>
        <w:t>onfigure IE ESC</w:t>
      </w:r>
      <w:r>
        <w:rPr>
          <w:rFonts w:eastAsiaTheme="minorEastAsia" w:hint="eastAsia"/>
        </w:rPr>
        <w:t>를</w:t>
      </w:r>
      <w:r>
        <w:rPr>
          <w:rFonts w:eastAsiaTheme="minorEastAsia" w:hint="eastAsia"/>
        </w:rPr>
        <w:t xml:space="preserve"> </w:t>
      </w:r>
      <w:r>
        <w:rPr>
          <w:rFonts w:eastAsiaTheme="minorEastAsia" w:hint="eastAsia"/>
        </w:rPr>
        <w:t>선택합니다</w:t>
      </w:r>
      <w:r>
        <w:rPr>
          <w:rFonts w:eastAsiaTheme="minorEastAsia" w:hint="eastAsia"/>
        </w:rPr>
        <w:t>.</w:t>
      </w:r>
    </w:p>
    <w:p w:rsidR="00073374" w:rsidRDefault="00073374" w:rsidP="000618CB">
      <w:pPr>
        <w:jc w:val="center"/>
        <w:rPr>
          <w:rFonts w:eastAsiaTheme="minorEastAsia"/>
        </w:rPr>
      </w:pPr>
      <w:r>
        <w:rPr>
          <w:rFonts w:eastAsiaTheme="minorEastAsia" w:hint="eastAsia"/>
          <w:noProof/>
        </w:rPr>
        <w:drawing>
          <wp:inline distT="0" distB="0" distL="0" distR="0">
            <wp:extent cx="3600000" cy="2697506"/>
            <wp:effectExtent l="0" t="0" r="635" b="7620"/>
            <wp:docPr id="24" name="Picture 24" descr="C:\Users\STU\Desktop\ITWILL\[Windows Server 2008 32bit]\!ie-esc_releas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STU\Desktop\ITWILL\[Windows Server 2008 32bit]\!ie-esc_release2.PNG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6975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3374" w:rsidRDefault="00073374">
      <w:pPr>
        <w:widowControl/>
        <w:wordWrap/>
        <w:autoSpaceDE/>
        <w:autoSpaceDN/>
        <w:spacing w:after="120" w:line="240" w:lineRule="auto"/>
        <w:jc w:val="left"/>
        <w:rPr>
          <w:rFonts w:eastAsiaTheme="minorEastAsia"/>
        </w:rPr>
      </w:pPr>
      <w:r>
        <w:rPr>
          <w:rFonts w:eastAsiaTheme="minorEastAsia"/>
        </w:rPr>
        <w:br w:type="page"/>
      </w:r>
    </w:p>
    <w:p w:rsidR="00073374" w:rsidRDefault="00073374" w:rsidP="00073374">
      <w:pPr>
        <w:pStyle w:val="Heading1"/>
      </w:pPr>
      <w:r>
        <w:rPr>
          <w:rFonts w:hint="eastAsia"/>
        </w:rPr>
        <w:lastRenderedPageBreak/>
        <w:t>O</w:t>
      </w:r>
      <w:r>
        <w:t>racle 10g</w:t>
      </w:r>
    </w:p>
    <w:p w:rsidR="00962A68" w:rsidRPr="00962A68" w:rsidRDefault="00073374" w:rsidP="00962A68">
      <w:pPr>
        <w:pStyle w:val="Heading2"/>
        <w:rPr>
          <w:rFonts w:hint="eastAsia"/>
        </w:rPr>
      </w:pPr>
      <w:r>
        <w:rPr>
          <w:rFonts w:hint="eastAsia"/>
        </w:rPr>
        <w:t>1</w:t>
      </w:r>
      <w:r>
        <w:t xml:space="preserve">0.2.0.3 </w:t>
      </w:r>
      <w:r>
        <w:rPr>
          <w:rFonts w:hint="eastAsia"/>
        </w:rPr>
        <w:t>설치</w:t>
      </w:r>
    </w:p>
    <w:p w:rsidR="00962A68" w:rsidRDefault="00DA7851" w:rsidP="000618CB">
      <w:pPr>
        <w:pStyle w:val="BodyText2"/>
        <w:jc w:val="center"/>
      </w:pPr>
      <w:r>
        <w:rPr>
          <w:noProof/>
        </w:rPr>
        <w:drawing>
          <wp:inline distT="0" distB="0" distL="0" distR="0">
            <wp:extent cx="3600000" cy="3310005"/>
            <wp:effectExtent l="0" t="0" r="635" b="5080"/>
            <wp:docPr id="25" name="Picture 25" descr="C:\Users\STU\Desktop\ITWILL\[Windows Server 2008 32bit]\[Windows Server 2008]_[10203]_[Install]_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STU\Desktop\ITWILL\[Windows Server 2008 32bit]\[Windows Server 2008]_[10203]_[Install]_(1).PNG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10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2A68" w:rsidRDefault="00962A68" w:rsidP="00DA7851">
      <w:pPr>
        <w:pStyle w:val="BodyText2"/>
        <w:jc w:val="center"/>
      </w:pPr>
      <w:r>
        <w:t>Setup</w:t>
      </w:r>
      <w:r>
        <w:rPr>
          <w:rFonts w:hint="eastAsia"/>
        </w:rPr>
        <w:t xml:space="preserve">을 실행하면 </w:t>
      </w:r>
      <w:r>
        <w:t xml:space="preserve">OUI(Oracle Universal Installer) </w:t>
      </w:r>
      <w:r>
        <w:rPr>
          <w:rFonts w:hint="eastAsia"/>
        </w:rPr>
        <w:t>창이 나타납니다.</w:t>
      </w:r>
    </w:p>
    <w:p w:rsidR="00962A68" w:rsidRDefault="00962A68" w:rsidP="00DA7851">
      <w:pPr>
        <w:pStyle w:val="BodyText2"/>
        <w:jc w:val="center"/>
        <w:rPr>
          <w:rFonts w:hint="eastAsia"/>
        </w:rPr>
      </w:pPr>
      <w:r>
        <w:rPr>
          <w:rFonts w:hint="eastAsia"/>
        </w:rPr>
        <w:t>A</w:t>
      </w:r>
      <w:r>
        <w:t>dvanced Installation</w:t>
      </w:r>
      <w:r>
        <w:rPr>
          <w:rFonts w:hint="eastAsia"/>
        </w:rPr>
        <w:t>으로 설치하였습니다.</w:t>
      </w:r>
    </w:p>
    <w:p w:rsidR="00962A68" w:rsidRDefault="00DA7851" w:rsidP="000618CB">
      <w:pPr>
        <w:pStyle w:val="BodyText2"/>
        <w:jc w:val="center"/>
      </w:pPr>
      <w:r>
        <w:rPr>
          <w:rFonts w:hint="eastAsia"/>
          <w:noProof/>
        </w:rPr>
        <w:drawing>
          <wp:inline distT="0" distB="0" distL="0" distR="0">
            <wp:extent cx="3600000" cy="3310005"/>
            <wp:effectExtent l="0" t="0" r="635" b="5080"/>
            <wp:docPr id="26" name="Picture 26" descr="C:\Users\STU\Desktop\ITWILL\[Windows Server 2008 32bit]\[Windows Server 2008]_[10203]_[Install]_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STU\Desktop\ITWILL\[Windows Server 2008 32bit]\[Windows Server 2008]_[10203]_[Install]_(2).PNG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10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2A68" w:rsidRDefault="00962A68" w:rsidP="00DA7851">
      <w:pPr>
        <w:pStyle w:val="BodyText2"/>
        <w:jc w:val="center"/>
      </w:pPr>
    </w:p>
    <w:p w:rsidR="00962A68" w:rsidRDefault="00DA7851" w:rsidP="000618CB">
      <w:pPr>
        <w:pStyle w:val="BodyText2"/>
        <w:jc w:val="center"/>
      </w:pPr>
      <w:r>
        <w:rPr>
          <w:rFonts w:hint="eastAsia"/>
          <w:noProof/>
        </w:rPr>
        <w:lastRenderedPageBreak/>
        <w:drawing>
          <wp:inline distT="0" distB="0" distL="0" distR="0">
            <wp:extent cx="3600000" cy="3310005"/>
            <wp:effectExtent l="0" t="0" r="635" b="5080"/>
            <wp:docPr id="27" name="Picture 27" descr="C:\Users\STU\Desktop\ITWILL\[Windows Server 2008 32bit]\[Windows Server 2008]_[10203]_[Install]_(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STU\Desktop\ITWILL\[Windows Server 2008 32bit]\[Windows Server 2008]_[10203]_[Install]_(3).PNG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10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2A68" w:rsidRDefault="00962A68" w:rsidP="00DA7851">
      <w:pPr>
        <w:pStyle w:val="BodyText2"/>
        <w:jc w:val="center"/>
      </w:pPr>
      <w:r>
        <w:rPr>
          <w:rFonts w:hint="eastAsia"/>
        </w:rPr>
        <w:t>O</w:t>
      </w:r>
      <w:r>
        <w:t>racle Home Name</w:t>
      </w:r>
      <w:r>
        <w:rPr>
          <w:rFonts w:hint="eastAsia"/>
        </w:rPr>
        <w:t xml:space="preserve">과 </w:t>
      </w:r>
      <w:r>
        <w:t>Oracle Path</w:t>
      </w:r>
      <w:r>
        <w:rPr>
          <w:rFonts w:hint="eastAsia"/>
        </w:rPr>
        <w:t>경로입니다.</w:t>
      </w:r>
    </w:p>
    <w:p w:rsidR="00962A68" w:rsidRDefault="00962A68" w:rsidP="00DA7851">
      <w:pPr>
        <w:pStyle w:val="BodyText2"/>
        <w:jc w:val="center"/>
        <w:rPr>
          <w:rFonts w:hint="eastAsia"/>
        </w:rPr>
      </w:pPr>
      <w:r>
        <w:rPr>
          <w:rFonts w:hint="eastAsia"/>
        </w:rPr>
        <w:t>기본값으로 진행하시면 됩니다.</w:t>
      </w:r>
    </w:p>
    <w:p w:rsidR="00962A68" w:rsidRDefault="00DA7851" w:rsidP="000618CB">
      <w:pPr>
        <w:pStyle w:val="BodyText2"/>
        <w:jc w:val="center"/>
      </w:pPr>
      <w:r>
        <w:rPr>
          <w:rFonts w:hint="eastAsia"/>
          <w:noProof/>
        </w:rPr>
        <w:drawing>
          <wp:inline distT="0" distB="0" distL="0" distR="0">
            <wp:extent cx="3600000" cy="3310005"/>
            <wp:effectExtent l="0" t="0" r="635" b="5080"/>
            <wp:docPr id="28" name="Picture 28" descr="C:\Users\STU\Desktop\ITWILL\[Windows Server 2008 32bit]\[Windows Server 2008]_[10203]_[Install]_(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STU\Desktop\ITWILL\[Windows Server 2008 32bit]\[Windows Server 2008]_[10203]_[Install]_(4).PNG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10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2A68" w:rsidRDefault="00E358CA" w:rsidP="00DA7851">
      <w:pPr>
        <w:pStyle w:val="BodyText2"/>
        <w:jc w:val="center"/>
      </w:pPr>
      <w:r>
        <w:rPr>
          <w:rFonts w:hint="eastAsia"/>
        </w:rPr>
        <w:t>사전</w:t>
      </w:r>
      <w:r>
        <w:t xml:space="preserve"> </w:t>
      </w:r>
      <w:r>
        <w:rPr>
          <w:rFonts w:hint="eastAsia"/>
        </w:rPr>
        <w:t>환경설정을 체크합니다.</w:t>
      </w:r>
      <w:r w:rsidR="002B051E">
        <w:t xml:space="preserve"> </w:t>
      </w:r>
      <w:r w:rsidR="002B051E">
        <w:rPr>
          <w:rFonts w:hint="eastAsia"/>
        </w:rPr>
        <w:t>완료되면 다음을 클릭합니다.</w:t>
      </w:r>
    </w:p>
    <w:p w:rsidR="002B051E" w:rsidRDefault="00DA7851" w:rsidP="000618CB">
      <w:pPr>
        <w:pStyle w:val="BodyText2"/>
        <w:jc w:val="center"/>
      </w:pPr>
      <w:r>
        <w:rPr>
          <w:rFonts w:hint="eastAsia"/>
          <w:noProof/>
        </w:rPr>
        <w:lastRenderedPageBreak/>
        <w:drawing>
          <wp:inline distT="0" distB="0" distL="0" distR="0">
            <wp:extent cx="3600000" cy="3310005"/>
            <wp:effectExtent l="0" t="0" r="635" b="5080"/>
            <wp:docPr id="29" name="Picture 29" descr="C:\Users\STU\Desktop\ITWILL\[Windows Server 2008 32bit]\[Windows Server 2008]_[10203]_[Install]_(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STU\Desktop\ITWILL\[Windows Server 2008 32bit]\[Windows Server 2008]_[10203]_[Install]_(5).PNG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10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B051E" w:rsidRDefault="002B051E" w:rsidP="00DA7851">
      <w:pPr>
        <w:pStyle w:val="BodyText2"/>
        <w:jc w:val="center"/>
      </w:pPr>
      <w:r>
        <w:rPr>
          <w:rFonts w:hint="eastAsia"/>
        </w:rPr>
        <w:t xml:space="preserve">데이터베이스를 새로 생성할 것이므로 </w:t>
      </w:r>
      <w:r>
        <w:t>Create a Database</w:t>
      </w:r>
      <w:r>
        <w:rPr>
          <w:rFonts w:hint="eastAsia"/>
        </w:rPr>
        <w:t>를 선택합니다.</w:t>
      </w:r>
    </w:p>
    <w:p w:rsidR="002B051E" w:rsidRDefault="00DA7851" w:rsidP="000618CB">
      <w:pPr>
        <w:pStyle w:val="BodyText2"/>
        <w:jc w:val="center"/>
      </w:pPr>
      <w:r>
        <w:rPr>
          <w:rFonts w:hint="eastAsia"/>
          <w:noProof/>
        </w:rPr>
        <w:drawing>
          <wp:inline distT="0" distB="0" distL="0" distR="0">
            <wp:extent cx="3600000" cy="3310005"/>
            <wp:effectExtent l="0" t="0" r="635" b="5080"/>
            <wp:docPr id="30" name="Picture 30" descr="C:\Users\STU\Desktop\ITWILL\[Windows Server 2008 32bit]\[Windows Server 2008]_[10203]_[Install]_(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STU\Desktop\ITWILL\[Windows Server 2008 32bit]\[Windows Server 2008]_[10203]_[Install]_(6).PNG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10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B051E" w:rsidRDefault="002B051E" w:rsidP="00DA7851">
      <w:pPr>
        <w:pStyle w:val="BodyText2"/>
        <w:jc w:val="center"/>
      </w:pPr>
      <w:r>
        <w:rPr>
          <w:rFonts w:hint="eastAsia"/>
        </w:rPr>
        <w:t>G</w:t>
      </w:r>
      <w:r>
        <w:t>eneral Purpose</w:t>
      </w:r>
      <w:r>
        <w:rPr>
          <w:rFonts w:hint="eastAsia"/>
        </w:rPr>
        <w:t>를 선택하면</w:t>
      </w:r>
      <w:r>
        <w:t xml:space="preserve"> Listener </w:t>
      </w:r>
      <w:r>
        <w:rPr>
          <w:rFonts w:hint="eastAsia"/>
        </w:rPr>
        <w:t xml:space="preserve">설정 작업과 </w:t>
      </w:r>
      <w:r>
        <w:t>DBCA(Database Configuration Assistant)</w:t>
      </w:r>
      <w:r>
        <w:rPr>
          <w:rFonts w:hint="eastAsia"/>
        </w:rPr>
        <w:t>작업이 포함됩니다.</w:t>
      </w:r>
    </w:p>
    <w:p w:rsidR="002B051E" w:rsidRDefault="00DA7851" w:rsidP="000618CB">
      <w:pPr>
        <w:pStyle w:val="BodyText2"/>
        <w:jc w:val="center"/>
      </w:pPr>
      <w:r>
        <w:rPr>
          <w:rFonts w:hint="eastAsia"/>
          <w:noProof/>
        </w:rPr>
        <w:lastRenderedPageBreak/>
        <w:drawing>
          <wp:inline distT="0" distB="0" distL="0" distR="0">
            <wp:extent cx="3600000" cy="3310005"/>
            <wp:effectExtent l="0" t="0" r="635" b="5080"/>
            <wp:docPr id="33" name="Picture 33" descr="C:\Users\STU\Desktop\ITWILL\[Windows Server 2008 32bit]\[Windows Server 2008]_[10203]_[Install]_(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STU\Desktop\ITWILL\[Windows Server 2008 32bit]\[Windows Server 2008]_[10203]_[Install]_(9).PNG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10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B051E" w:rsidRDefault="002B051E" w:rsidP="00DA7851">
      <w:pPr>
        <w:pStyle w:val="BodyText2"/>
        <w:jc w:val="center"/>
      </w:pPr>
      <w:r>
        <w:rPr>
          <w:rFonts w:hint="eastAsia"/>
        </w:rPr>
        <w:t>파일 시스템 형식으로 선택합니다.</w:t>
      </w:r>
    </w:p>
    <w:p w:rsidR="002B051E" w:rsidRDefault="00DA7851" w:rsidP="000618CB">
      <w:pPr>
        <w:pStyle w:val="BodyText2"/>
        <w:jc w:val="center"/>
      </w:pPr>
      <w:r>
        <w:rPr>
          <w:rFonts w:hint="eastAsia"/>
          <w:noProof/>
        </w:rPr>
        <w:drawing>
          <wp:inline distT="0" distB="0" distL="0" distR="0">
            <wp:extent cx="3600000" cy="3310005"/>
            <wp:effectExtent l="0" t="0" r="635" b="5080"/>
            <wp:docPr id="34" name="Picture 34" descr="C:\Users\STU\Desktop\ITWILL\[Windows Server 2008 32bit]\[Windows Server 2008]_[10203]_[Install]_(1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STU\Desktop\ITWILL\[Windows Server 2008 32bit]\[Windows Server 2008]_[10203]_[Install]_(10).PNG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10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B051E" w:rsidRDefault="002B051E" w:rsidP="00DA7851">
      <w:pPr>
        <w:pStyle w:val="BodyText2"/>
        <w:jc w:val="center"/>
      </w:pPr>
      <w:r>
        <w:rPr>
          <w:rFonts w:hint="eastAsia"/>
        </w:rPr>
        <w:t>백업 옵션을 선택합니다.</w:t>
      </w:r>
    </w:p>
    <w:p w:rsidR="002B051E" w:rsidRDefault="00DA7851" w:rsidP="000618CB">
      <w:pPr>
        <w:pStyle w:val="BodyText2"/>
        <w:jc w:val="center"/>
      </w:pPr>
      <w:r>
        <w:rPr>
          <w:rFonts w:hint="eastAsia"/>
          <w:noProof/>
        </w:rPr>
        <w:lastRenderedPageBreak/>
        <w:drawing>
          <wp:inline distT="0" distB="0" distL="0" distR="0">
            <wp:extent cx="3600000" cy="3310005"/>
            <wp:effectExtent l="0" t="0" r="635" b="5080"/>
            <wp:docPr id="35" name="Picture 35" descr="C:\Users\STU\Desktop\ITWILL\[Windows Server 2008 32bit]\[Windows Server 2008]_[10203]_[Install]_(1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STU\Desktop\ITWILL\[Windows Server 2008 32bit]\[Windows Server 2008]_[10203]_[Install]_(11).PNG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10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B051E" w:rsidRDefault="000A19D3" w:rsidP="00DA7851">
      <w:pPr>
        <w:pStyle w:val="BodyText2"/>
        <w:jc w:val="center"/>
      </w:pPr>
      <w:r>
        <w:rPr>
          <w:rFonts w:hint="eastAsia"/>
        </w:rPr>
        <w:t>패스워드는 모두 같은 방식으로 통일하였습니다.</w:t>
      </w:r>
    </w:p>
    <w:p w:rsidR="000A19D3" w:rsidRDefault="00DA7851" w:rsidP="000618CB">
      <w:pPr>
        <w:pStyle w:val="BodyText2"/>
        <w:jc w:val="center"/>
      </w:pPr>
      <w:r>
        <w:rPr>
          <w:rFonts w:hint="eastAsia"/>
          <w:noProof/>
        </w:rPr>
        <w:drawing>
          <wp:inline distT="0" distB="0" distL="0" distR="0">
            <wp:extent cx="3600000" cy="3310005"/>
            <wp:effectExtent l="0" t="0" r="635" b="5080"/>
            <wp:docPr id="36" name="Picture 36" descr="C:\Users\STU\Desktop\ITWILL\[Windows Server 2008 32bit]\[Windows Server 2008]_[10203]_[Install]_(1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STU\Desktop\ITWILL\[Windows Server 2008 32bit]\[Windows Server 2008]_[10203]_[Install]_(12).PNG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10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19D3" w:rsidRDefault="000A19D3" w:rsidP="00DA7851">
      <w:pPr>
        <w:pStyle w:val="BodyText2"/>
        <w:jc w:val="center"/>
        <w:rPr>
          <w:rFonts w:hint="eastAsia"/>
        </w:rPr>
      </w:pPr>
      <w:r>
        <w:rPr>
          <w:rFonts w:hint="eastAsia"/>
        </w:rPr>
        <w:t>요약화면입니다.</w:t>
      </w:r>
      <w:r>
        <w:t xml:space="preserve"> Instal</w:t>
      </w:r>
      <w:r>
        <w:rPr>
          <w:rFonts w:hint="eastAsia"/>
        </w:rPr>
        <w:t>l을 클릭하면 설치를 시작합니다.</w:t>
      </w:r>
    </w:p>
    <w:p w:rsidR="000A19D3" w:rsidRDefault="00DA7851" w:rsidP="000618CB">
      <w:pPr>
        <w:pStyle w:val="BodyText2"/>
        <w:jc w:val="center"/>
      </w:pPr>
      <w:r>
        <w:rPr>
          <w:rFonts w:hint="eastAsia"/>
          <w:noProof/>
        </w:rPr>
        <w:lastRenderedPageBreak/>
        <w:drawing>
          <wp:inline distT="0" distB="0" distL="0" distR="0">
            <wp:extent cx="3600000" cy="3310005"/>
            <wp:effectExtent l="0" t="0" r="635" b="5080"/>
            <wp:docPr id="37" name="Picture 37" descr="C:\Users\STU\Desktop\ITWILL\[Windows Server 2008 32bit]\[Windows Server 2008]_[10203]_[Install]_(1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STU\Desktop\ITWILL\[Windows Server 2008 32bit]\[Windows Server 2008]_[10203]_[Install]_(13).PNG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10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19D3" w:rsidRDefault="000A19D3" w:rsidP="00DA7851">
      <w:pPr>
        <w:pStyle w:val="BodyText2"/>
        <w:jc w:val="center"/>
      </w:pPr>
    </w:p>
    <w:p w:rsidR="000A19D3" w:rsidRDefault="00DA7851" w:rsidP="000618CB">
      <w:pPr>
        <w:pStyle w:val="BodyText2"/>
        <w:jc w:val="center"/>
      </w:pPr>
      <w:r>
        <w:rPr>
          <w:rFonts w:hint="eastAsia"/>
          <w:noProof/>
        </w:rPr>
        <w:drawing>
          <wp:inline distT="0" distB="0" distL="0" distR="0">
            <wp:extent cx="3600000" cy="3310005"/>
            <wp:effectExtent l="0" t="0" r="635" b="5080"/>
            <wp:docPr id="38" name="Picture 38" descr="C:\Users\STU\Desktop\ITWILL\[Windows Server 2008 32bit]\[Windows Server 2008]_[10203]_[Install]_(1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STU\Desktop\ITWILL\[Windows Server 2008 32bit]\[Windows Server 2008]_[10203]_[Install]_(14).PNG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10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19D3" w:rsidRDefault="000A19D3" w:rsidP="00DA7851">
      <w:pPr>
        <w:pStyle w:val="BodyText2"/>
        <w:jc w:val="center"/>
      </w:pPr>
      <w:r>
        <w:rPr>
          <w:rFonts w:hint="eastAsia"/>
        </w:rPr>
        <w:t>설치가 완료되면 위와 같은 화면이 나타납니다.</w:t>
      </w:r>
    </w:p>
    <w:p w:rsidR="000618CB" w:rsidRDefault="000618CB" w:rsidP="000618CB">
      <w:pPr>
        <w:pStyle w:val="BodyText2"/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75604D3E" wp14:editId="0A804CB9">
            <wp:extent cx="3600000" cy="3310005"/>
            <wp:effectExtent l="0" t="0" r="635" b="5080"/>
            <wp:docPr id="46" name="Picture 46" descr="C:\Users\STU\Desktop\ITWILL\[Windows Server 2008 32bit]\[Windows Server 2008]_[10gR2]_[Silent]_[Install]_(2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STU\Desktop\ITWILL\[Windows Server 2008 32bit]\[Windows Server 2008]_[10gR2]_[Silent]_[Install]_(21).PNG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10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18CB" w:rsidRDefault="000618CB" w:rsidP="000618CB">
      <w:pPr>
        <w:pStyle w:val="Console2"/>
        <w:numPr>
          <w:ilvl w:val="0"/>
          <w:numId w:val="27"/>
        </w:numPr>
      </w:pPr>
      <w:r>
        <w:t>sqlplus / as sysdba</w:t>
      </w:r>
    </w:p>
    <w:p w:rsidR="00A648BB" w:rsidRDefault="00A648BB" w:rsidP="00A648BB">
      <w:pPr>
        <w:pStyle w:val="Console2"/>
        <w:ind w:left="567"/>
      </w:pPr>
      <w:r>
        <w:t>SQL&gt; select * from v$version;</w:t>
      </w:r>
    </w:p>
    <w:p w:rsidR="00A648BB" w:rsidRDefault="00A648BB" w:rsidP="00A648BB">
      <w:pPr>
        <w:pStyle w:val="BodyText2"/>
        <w:jc w:val="center"/>
        <w:rPr>
          <w:rFonts w:hint="eastAsia"/>
        </w:rPr>
      </w:pPr>
      <w:r>
        <w:rPr>
          <w:rFonts w:hint="eastAsia"/>
        </w:rPr>
        <w:t>설치가 잘 되었는지 버전을 확인합니다</w:t>
      </w:r>
    </w:p>
    <w:p w:rsidR="000618CB" w:rsidRDefault="00DA7851" w:rsidP="000618CB">
      <w:pPr>
        <w:pStyle w:val="BodyText2"/>
        <w:jc w:val="center"/>
      </w:pPr>
      <w:r>
        <w:rPr>
          <w:rFonts w:hint="eastAsia"/>
          <w:noProof/>
        </w:rPr>
        <w:drawing>
          <wp:inline distT="0" distB="0" distL="0" distR="0" wp14:anchorId="2A0B9F55" wp14:editId="1AEC36E1">
            <wp:extent cx="3600000" cy="3310005"/>
            <wp:effectExtent l="0" t="0" r="635" b="5080"/>
            <wp:docPr id="44" name="Picture 44" descr="C:\Users\STU\Desktop\ITWILL\[Windows Server 2008 32bit]\[Windows Server 2008]_[10203]_[Install]_(2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STU\Desktop\ITWILL\[Windows Server 2008 32bit]\[Windows Server 2008]_[10203]_[Install]_(20).PNG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10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18CB" w:rsidRDefault="000618CB" w:rsidP="00DA7851">
      <w:pPr>
        <w:pStyle w:val="BodyText2"/>
        <w:jc w:val="center"/>
      </w:pPr>
    </w:p>
    <w:p w:rsidR="00DA7851" w:rsidRDefault="00DA7851" w:rsidP="000618CB">
      <w:pPr>
        <w:pStyle w:val="BodyText2"/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730215A6" wp14:editId="32057F2F">
            <wp:extent cx="3600000" cy="3310005"/>
            <wp:effectExtent l="0" t="0" r="635" b="5080"/>
            <wp:docPr id="45" name="Picture 45" descr="C:\Users\STU\Desktop\ITWILL\[Windows Server 2008 32bit]\[Windows Server 2008]_[10203]_[Install]_(2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STU\Desktop\ITWILL\[Windows Server 2008 32bit]\[Windows Server 2008]_[10203]_[Install]_(21).PNG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10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48BB" w:rsidRDefault="000618CB" w:rsidP="000618CB">
      <w:pPr>
        <w:pStyle w:val="BodyText2"/>
        <w:jc w:val="center"/>
      </w:pPr>
      <w:r>
        <w:rPr>
          <w:rFonts w:hint="eastAsia"/>
        </w:rPr>
        <w:t>E</w:t>
      </w:r>
      <w:r>
        <w:t xml:space="preserve">nterprise Manager </w:t>
      </w:r>
      <w:r>
        <w:rPr>
          <w:rFonts w:hint="eastAsia"/>
        </w:rPr>
        <w:t>구성이 완료되면 위와 같은 화면이 나타납니다.</w:t>
      </w:r>
    </w:p>
    <w:p w:rsidR="00A648BB" w:rsidRDefault="00A648BB">
      <w:pPr>
        <w:widowControl/>
        <w:wordWrap/>
        <w:autoSpaceDE/>
        <w:autoSpaceDN/>
        <w:spacing w:after="120" w:line="240" w:lineRule="auto"/>
        <w:jc w:val="left"/>
        <w:rPr>
          <w:rFonts w:ascii="새굴림" w:eastAsia="새굴림"/>
        </w:rPr>
      </w:pPr>
      <w:r>
        <w:br w:type="page"/>
      </w:r>
    </w:p>
    <w:p w:rsidR="000618CB" w:rsidRPr="00DA7851" w:rsidRDefault="000618CB" w:rsidP="00A55A28">
      <w:pPr>
        <w:pStyle w:val="Heading2"/>
        <w:rPr>
          <w:rFonts w:hint="eastAsia"/>
        </w:rPr>
      </w:pPr>
      <w:bookmarkStart w:id="6" w:name="_GoBack"/>
      <w:bookmarkEnd w:id="6"/>
    </w:p>
    <w:sectPr w:rsidR="000618CB" w:rsidRPr="00DA7851" w:rsidSect="009654FE">
      <w:headerReference w:type="even" r:id="rId76"/>
      <w:headerReference w:type="default" r:id="rId77"/>
      <w:footerReference w:type="even" r:id="rId78"/>
      <w:footerReference w:type="default" r:id="rId79"/>
      <w:pgSz w:w="11906" w:h="16838"/>
      <w:pgMar w:top="1440" w:right="1080" w:bottom="1440" w:left="1080" w:header="851" w:footer="992" w:gutter="0"/>
      <w:pgBorders w:offsetFrom="page">
        <w:top w:val="single" w:sz="2" w:space="24" w:color="auto"/>
        <w:left w:val="single" w:sz="2" w:space="24" w:color="auto"/>
        <w:bottom w:val="single" w:sz="2" w:space="24" w:color="auto"/>
        <w:right w:val="single" w:sz="2" w:space="24" w:color="auto"/>
      </w:pgBorders>
      <w:cols w:space="425"/>
      <w:docGrid w:linePitch="367" w:charSpace="62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6E74EB" w:rsidRDefault="006E74EB" w:rsidP="00D44FFE">
      <w:pPr>
        <w:spacing w:after="0"/>
      </w:pPr>
      <w:r>
        <w:separator/>
      </w:r>
    </w:p>
  </w:endnote>
  <w:endnote w:type="continuationSeparator" w:id="0">
    <w:p w:rsidR="006E74EB" w:rsidRDefault="006E74EB" w:rsidP="00D44FFE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새굴림">
    <w:panose1 w:val="02030600000101010101"/>
    <w:charset w:val="81"/>
    <w:family w:val="roman"/>
    <w:pitch w:val="variable"/>
    <w:sig w:usb0="B00002AF" w:usb1="7BD77CFB" w:usb2="00000030" w:usb3="00000000" w:csb0="0008009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함초롬돋움">
    <w:altName w:val="Arial Unicode MS"/>
    <w:charset w:val="81"/>
    <w:family w:val="modern"/>
    <w:pitch w:val="variable"/>
    <w:sig w:usb0="F7002EFF" w:usb1="19DFFFFF" w:usb2="001BFDD7" w:usb3="00000000" w:csb0="001F007F" w:csb1="00000000"/>
  </w:font>
  <w:font w:name="맑은 고딕">
    <w:panose1 w:val="020B0503020000020004"/>
    <w:charset w:val="81"/>
    <w:family w:val="modern"/>
    <w:pitch w:val="variable"/>
    <w:sig w:usb0="900002AF" w:usb1="09D77CFB" w:usb2="00000012" w:usb3="00000000" w:csb0="00080001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07845" w:rsidRPr="00B453F3" w:rsidRDefault="00007845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07845" w:rsidRPr="00342A5E" w:rsidRDefault="00007845" w:rsidP="00342A5E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07845" w:rsidRPr="00B453F3" w:rsidRDefault="00007845">
    <w:pPr>
      <w:pStyle w:val="Footer"/>
    </w:pPr>
    <w:sdt>
      <w:sdtPr>
        <w:id w:val="218260129"/>
        <w:placeholder>
          <w:docPart w:val="9CC798E874A84BF585CB8F357F3A2C47"/>
        </w:placeholder>
        <w:temporary/>
        <w:showingPlcHdr/>
      </w:sdtPr>
      <w:sdtContent>
        <w:r>
          <w:rPr>
            <w:lang w:val="ko-KR"/>
          </w:rPr>
          <w:t>[텍스트 입력]</w:t>
        </w:r>
      </w:sdtContent>
    </w:sdt>
    <w:r>
      <w:ptab w:relativeTo="margin" w:alignment="center" w:leader="none"/>
    </w:r>
    <w:sdt>
      <w:sdtPr>
        <w:id w:val="552659362"/>
        <w:placeholder>
          <w:docPart w:val="9CC798E874A84BF585CB8F357F3A2C47"/>
        </w:placeholder>
        <w:temporary/>
        <w:showingPlcHdr/>
      </w:sdtPr>
      <w:sdtContent>
        <w:r>
          <w:rPr>
            <w:lang w:val="ko-KR"/>
          </w:rPr>
          <w:t>[텍스트 입력]</w:t>
        </w:r>
      </w:sdtContent>
    </w:sdt>
    <w:r>
      <w:ptab w:relativeTo="margin" w:alignment="right" w:leader="none"/>
    </w:r>
    <w:r w:rsidRPr="00C61EB9">
      <w:rPr>
        <w:b/>
        <w:noProof/>
      </w:rPr>
      <w:drawing>
        <wp:anchor distT="0" distB="0" distL="114300" distR="114300" simplePos="0" relativeHeight="251663360" behindDoc="1" locked="0" layoutInCell="1" allowOverlap="1" wp14:anchorId="73331D04" wp14:editId="0AED0A4F">
          <wp:simplePos x="0" y="0"/>
          <wp:positionH relativeFrom="page">
            <wp:posOffset>6642735</wp:posOffset>
          </wp:positionH>
          <wp:positionV relativeFrom="page">
            <wp:posOffset>9667240</wp:posOffset>
          </wp:positionV>
          <wp:extent cx="601200" cy="352800"/>
          <wp:effectExtent l="0" t="0" r="8890" b="9525"/>
          <wp:wrapNone/>
          <wp:docPr id="274" name="그림 27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Sub-cover-Image.jpg"/>
                  <pic:cNvPicPr/>
                </pic:nvPicPr>
                <pic:blipFill rotWithShape="1"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28485" r="57616"/>
                  <a:stretch/>
                </pic:blipFill>
                <pic:spPr bwMode="auto">
                  <a:xfrm>
                    <a:off x="0" y="0"/>
                    <a:ext cx="601200" cy="352800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342A5E">
      <w:rPr>
        <w:b/>
        <w:color w:val="FFFFFF" w:themeColor="background1"/>
      </w:rPr>
      <w:fldChar w:fldCharType="begin"/>
    </w:r>
    <w:r w:rsidRPr="00342A5E">
      <w:rPr>
        <w:b/>
        <w:color w:val="FFFFFF" w:themeColor="background1"/>
      </w:rPr>
      <w:instrText>PAGE   \* MERGEFORMAT</w:instrText>
    </w:r>
    <w:r w:rsidRPr="00342A5E">
      <w:rPr>
        <w:b/>
        <w:color w:val="FFFFFF" w:themeColor="background1"/>
      </w:rPr>
      <w:fldChar w:fldCharType="separate"/>
    </w:r>
    <w:r w:rsidR="00BE1D7F" w:rsidRPr="00BE1D7F">
      <w:rPr>
        <w:b/>
        <w:noProof/>
        <w:color w:val="FFFFFF" w:themeColor="background1"/>
        <w:lang w:val="ko-KR"/>
      </w:rPr>
      <w:t>36</w:t>
    </w:r>
    <w:r w:rsidRPr="00342A5E">
      <w:rPr>
        <w:b/>
        <w:color w:val="FFFFFF" w:themeColor="background1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6E74EB" w:rsidRDefault="006E74EB" w:rsidP="00D44FFE">
      <w:pPr>
        <w:spacing w:after="0"/>
      </w:pPr>
      <w:r>
        <w:separator/>
      </w:r>
    </w:p>
  </w:footnote>
  <w:footnote w:type="continuationSeparator" w:id="0">
    <w:p w:rsidR="006E74EB" w:rsidRDefault="006E74EB" w:rsidP="00D44FFE">
      <w:pPr>
        <w:spacing w:after="0"/>
      </w:pPr>
      <w:r>
        <w:continuationSeparator/>
      </w:r>
    </w:p>
  </w:footnote>
  <w:footnote w:id="1">
    <w:p w:rsidR="00007845" w:rsidRPr="00FE44A7" w:rsidRDefault="00007845">
      <w:pPr>
        <w:pStyle w:val="FootnoteText"/>
        <w:rPr>
          <w:rFonts w:eastAsiaTheme="minorEastAsia" w:hint="eastAsia"/>
        </w:rPr>
      </w:pPr>
      <w:r>
        <w:rPr>
          <w:rStyle w:val="FootnoteReference"/>
        </w:rPr>
        <w:footnoteRef/>
      </w:r>
      <w:r>
        <w:t xml:space="preserve"> </w:t>
      </w:r>
      <w:hyperlink r:id="rId1" w:history="1">
        <w:r w:rsidRPr="00FE44A7">
          <w:rPr>
            <w:rStyle w:val="Hyperlink"/>
          </w:rPr>
          <w:t>https://technet.microsoft.com/en-us/library/cc786468(v=w</w:t>
        </w:r>
        <w:r w:rsidRPr="00FE44A7">
          <w:rPr>
            <w:rStyle w:val="Hyperlink"/>
          </w:rPr>
          <w:t>s</w:t>
        </w:r>
        <w:r w:rsidRPr="00FE44A7">
          <w:rPr>
            <w:rStyle w:val="Hyperlink"/>
          </w:rPr>
          <w:t>.10).aspx</w:t>
        </w:r>
      </w:hyperlink>
    </w:p>
  </w:footnote>
  <w:footnote w:id="2">
    <w:p w:rsidR="00007845" w:rsidRPr="0037646C" w:rsidRDefault="00007845">
      <w:pPr>
        <w:pStyle w:val="FootnoteText"/>
        <w:rPr>
          <w:rFonts w:eastAsiaTheme="minorEastAsia" w:hint="eastAsia"/>
        </w:rPr>
      </w:pPr>
      <w:r>
        <w:rPr>
          <w:rStyle w:val="FootnoteReference"/>
        </w:rPr>
        <w:footnoteRef/>
      </w:r>
      <w:r>
        <w:t xml:space="preserve"> Kornet </w:t>
      </w:r>
      <w:r>
        <w:rPr>
          <w:rFonts w:asciiTheme="minorEastAsia" w:eastAsiaTheme="minorEastAsia" w:hAnsiTheme="minorEastAsia" w:hint="eastAsia"/>
        </w:rPr>
        <w:t>사용</w:t>
      </w:r>
      <w:r>
        <w:rPr>
          <w:rFonts w:eastAsiaTheme="minorEastAsia" w:hint="eastAsia"/>
        </w:rPr>
        <w:t xml:space="preserve"> </w:t>
      </w:r>
      <w:hyperlink r:id="rId2" w:history="1">
        <w:r w:rsidRPr="0037646C">
          <w:rPr>
            <w:rStyle w:val="Hyperlink"/>
            <w:rFonts w:eastAsiaTheme="minorEastAsia" w:hint="eastAsia"/>
          </w:rPr>
          <w:t>주의</w:t>
        </w:r>
        <w:r w:rsidRPr="0037646C">
          <w:rPr>
            <w:rStyle w:val="Hyperlink"/>
            <w:rFonts w:eastAsiaTheme="minorEastAsia" w:hint="eastAsia"/>
          </w:rPr>
          <w:t>사</w:t>
        </w:r>
        <w:r w:rsidRPr="0037646C">
          <w:rPr>
            <w:rStyle w:val="Hyperlink"/>
            <w:rFonts w:eastAsiaTheme="minorEastAsia" w:hint="eastAsia"/>
          </w:rPr>
          <w:t>항</w:t>
        </w:r>
      </w:hyperlink>
    </w:p>
  </w:footnote>
  <w:footnote w:id="3">
    <w:p w:rsidR="00007845" w:rsidRPr="007E55C5" w:rsidRDefault="00007845">
      <w:pPr>
        <w:pStyle w:val="FootnoteText"/>
        <w:rPr>
          <w:rFonts w:eastAsiaTheme="minorEastAsia" w:hint="eastAsia"/>
        </w:rPr>
      </w:pPr>
      <w:r>
        <w:rPr>
          <w:rStyle w:val="FootnoteReference"/>
        </w:rPr>
        <w:footnoteRef/>
      </w:r>
      <w:r>
        <w:t xml:space="preserve"> </w:t>
      </w:r>
      <w:r>
        <w:rPr>
          <w:rFonts w:eastAsiaTheme="minorEastAsia" w:hint="eastAsia"/>
        </w:rPr>
        <w:t xml:space="preserve">Internet Explorer </w:t>
      </w:r>
      <w:r>
        <w:rPr>
          <w:rFonts w:eastAsiaTheme="minorEastAsia"/>
        </w:rPr>
        <w:t xml:space="preserve">- </w:t>
      </w:r>
      <w:r>
        <w:rPr>
          <w:rFonts w:eastAsiaTheme="minorEastAsia" w:hint="eastAsia"/>
        </w:rPr>
        <w:t>Enhanced Security Configuration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07845" w:rsidRDefault="00007845">
    <w:pPr>
      <w:pStyle w:val="Header"/>
    </w:pPr>
    <w:sdt>
      <w:sdtPr>
        <w:id w:val="-1067647031"/>
        <w:placeholder>
          <w:docPart w:val="1DA36892F1FB4FF5B878B741FC06A1C4"/>
        </w:placeholder>
        <w:temporary/>
        <w:showingPlcHdr/>
      </w:sdtPr>
      <w:sdtContent>
        <w:r>
          <w:rPr>
            <w:lang w:val="ko-KR"/>
          </w:rPr>
          <w:t>[텍스트 입력]</w:t>
        </w:r>
      </w:sdtContent>
    </w:sdt>
    <w:r>
      <w:ptab w:relativeTo="margin" w:alignment="center" w:leader="none"/>
    </w:r>
    <w:sdt>
      <w:sdtPr>
        <w:id w:val="968859947"/>
        <w:placeholder>
          <w:docPart w:val="1DA36892F1FB4FF5B878B741FC06A1C4"/>
        </w:placeholder>
        <w:temporary/>
        <w:showingPlcHdr/>
      </w:sdtPr>
      <w:sdtContent>
        <w:r>
          <w:rPr>
            <w:lang w:val="ko-KR"/>
          </w:rPr>
          <w:t>[텍스트 입력]</w:t>
        </w:r>
      </w:sdtContent>
    </w:sdt>
    <w:r>
      <w:ptab w:relativeTo="margin" w:alignment="right" w:leader="none"/>
    </w:r>
    <w:sdt>
      <w:sdtPr>
        <w:id w:val="968859952"/>
        <w:placeholder>
          <w:docPart w:val="1DA36892F1FB4FF5B878B741FC06A1C4"/>
        </w:placeholder>
        <w:temporary/>
        <w:showingPlcHdr/>
      </w:sdtPr>
      <w:sdtContent>
        <w:r>
          <w:rPr>
            <w:lang w:val="ko-KR"/>
          </w:rPr>
          <w:t>[텍스트 입력]</w:t>
        </w:r>
      </w:sdtContent>
    </w:sdt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07845" w:rsidRDefault="00007845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07845" w:rsidRDefault="00007845" w:rsidP="00E66C1B">
    <w:pPr>
      <w:pStyle w:val="Header"/>
    </w:pPr>
  </w:p>
</w:hdr>
</file>

<file path=word/header4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07845" w:rsidRDefault="00007845">
    <w:pPr>
      <w:pStyle w:val="Header"/>
    </w:pPr>
  </w:p>
</w:hdr>
</file>

<file path=word/header5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07845" w:rsidRDefault="00007845" w:rsidP="009654FE">
    <w:pPr>
      <w:pStyle w:val="Header"/>
      <w:pBdr>
        <w:bottom w:val="single" w:sz="18" w:space="1" w:color="C00000"/>
      </w:pBdr>
    </w:pPr>
    <w:sdt>
      <w:sdtPr>
        <w:id w:val="1828170847"/>
        <w:placeholder>
          <w:docPart w:val="1DA36892F1FB4FF5B878B741FC06A1C4"/>
        </w:placeholder>
        <w:temporary/>
        <w:showingPlcHdr/>
      </w:sdtPr>
      <w:sdtContent>
        <w:r>
          <w:rPr>
            <w:lang w:val="ko-KR"/>
          </w:rPr>
          <w:t>[텍스트 입력]</w:t>
        </w:r>
      </w:sdtContent>
    </w:sdt>
    <w:r>
      <w:ptab w:relativeTo="margin" w:alignment="center" w:leader="none"/>
    </w:r>
    <w:r>
      <w:ptab w:relativeTo="margin" w:alignment="right" w:leader="none"/>
    </w:r>
    <w:r w:rsidRPr="00342A5E">
      <w:rPr>
        <w:rFonts w:ascii="Arial Narrow" w:eastAsiaTheme="minorEastAsia" w:hAnsi="Arial Narrow"/>
      </w:rPr>
      <w:t xml:space="preserve">Oracle </w:t>
    </w:r>
    <w:r>
      <w:rPr>
        <w:rFonts w:ascii="Arial Narrow" w:eastAsiaTheme="minorEastAsia" w:hAnsi="Arial Narrow"/>
      </w:rPr>
      <w:t>Database Installation Guide for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7C"/>
    <w:multiLevelType w:val="singleLevel"/>
    <w:tmpl w:val="F07A0FA0"/>
    <w:lvl w:ilvl="0">
      <w:start w:val="1"/>
      <w:numFmt w:val="decimal"/>
      <w:lvlText w:val="%1."/>
      <w:lvlJc w:val="left"/>
      <w:pPr>
        <w:tabs>
          <w:tab w:val="num" w:pos="2062"/>
        </w:tabs>
        <w:ind w:leftChars="1000" w:left="2062" w:hangingChars="200" w:hanging="360"/>
      </w:pPr>
    </w:lvl>
  </w:abstractNum>
  <w:abstractNum w:abstractNumId="1" w15:restartNumberingAfterBreak="0">
    <w:nsid w:val="FFFFFF7D"/>
    <w:multiLevelType w:val="singleLevel"/>
    <w:tmpl w:val="A42C9FF2"/>
    <w:lvl w:ilvl="0">
      <w:start w:val="1"/>
      <w:numFmt w:val="decimal"/>
      <w:lvlText w:val="%1."/>
      <w:lvlJc w:val="left"/>
      <w:pPr>
        <w:tabs>
          <w:tab w:val="num" w:pos="1637"/>
        </w:tabs>
        <w:ind w:leftChars="800" w:left="1637" w:hangingChars="200" w:hanging="360"/>
      </w:pPr>
    </w:lvl>
  </w:abstractNum>
  <w:abstractNum w:abstractNumId="2" w15:restartNumberingAfterBreak="0">
    <w:nsid w:val="FFFFFF7E"/>
    <w:multiLevelType w:val="singleLevel"/>
    <w:tmpl w:val="0972B950"/>
    <w:lvl w:ilvl="0">
      <w:start w:val="1"/>
      <w:numFmt w:val="decimal"/>
      <w:lvlText w:val="%1."/>
      <w:lvlJc w:val="left"/>
      <w:pPr>
        <w:tabs>
          <w:tab w:val="num" w:pos="1212"/>
        </w:tabs>
        <w:ind w:leftChars="600" w:left="1212" w:hangingChars="200" w:hanging="360"/>
      </w:pPr>
    </w:lvl>
  </w:abstractNum>
  <w:abstractNum w:abstractNumId="3" w15:restartNumberingAfterBreak="0">
    <w:nsid w:val="FFFFFF7F"/>
    <w:multiLevelType w:val="singleLevel"/>
    <w:tmpl w:val="FC40C5BA"/>
    <w:lvl w:ilvl="0">
      <w:start w:val="1"/>
      <w:numFmt w:val="decimal"/>
      <w:lvlText w:val="%1."/>
      <w:lvlJc w:val="left"/>
      <w:pPr>
        <w:tabs>
          <w:tab w:val="num" w:pos="786"/>
        </w:tabs>
        <w:ind w:leftChars="400" w:left="786" w:hangingChars="200" w:hanging="360"/>
      </w:pPr>
    </w:lvl>
  </w:abstractNum>
  <w:abstractNum w:abstractNumId="4" w15:restartNumberingAfterBreak="0">
    <w:nsid w:val="FFFFFF80"/>
    <w:multiLevelType w:val="singleLevel"/>
    <w:tmpl w:val="9D7402A2"/>
    <w:lvl w:ilvl="0">
      <w:start w:val="1"/>
      <w:numFmt w:val="bullet"/>
      <w:lvlText w:val=""/>
      <w:lvlJc w:val="left"/>
      <w:pPr>
        <w:tabs>
          <w:tab w:val="num" w:pos="2062"/>
        </w:tabs>
        <w:ind w:leftChars="1000" w:left="2062" w:hangingChars="200" w:hanging="360"/>
      </w:pPr>
      <w:rPr>
        <w:rFonts w:ascii="Wingdings" w:hAnsi="Wingdings" w:hint="default"/>
      </w:rPr>
    </w:lvl>
  </w:abstractNum>
  <w:abstractNum w:abstractNumId="5" w15:restartNumberingAfterBreak="0">
    <w:nsid w:val="FFFFFF81"/>
    <w:multiLevelType w:val="singleLevel"/>
    <w:tmpl w:val="5334865E"/>
    <w:lvl w:ilvl="0">
      <w:start w:val="1"/>
      <w:numFmt w:val="bullet"/>
      <w:lvlText w:val=""/>
      <w:lvlJc w:val="left"/>
      <w:pPr>
        <w:tabs>
          <w:tab w:val="num" w:pos="1637"/>
        </w:tabs>
        <w:ind w:leftChars="800" w:left="1637" w:hangingChars="200" w:hanging="360"/>
      </w:pPr>
      <w:rPr>
        <w:rFonts w:ascii="Wingdings" w:hAnsi="Wingdings" w:hint="default"/>
      </w:rPr>
    </w:lvl>
  </w:abstractNum>
  <w:abstractNum w:abstractNumId="6" w15:restartNumberingAfterBreak="0">
    <w:nsid w:val="FFFFFF82"/>
    <w:multiLevelType w:val="singleLevel"/>
    <w:tmpl w:val="1E96AD8C"/>
    <w:lvl w:ilvl="0">
      <w:start w:val="1"/>
      <w:numFmt w:val="bullet"/>
      <w:lvlText w:val=""/>
      <w:lvlJc w:val="left"/>
      <w:pPr>
        <w:tabs>
          <w:tab w:val="num" w:pos="1212"/>
        </w:tabs>
        <w:ind w:leftChars="600" w:left="1212" w:hangingChars="200" w:hanging="360"/>
      </w:pPr>
      <w:rPr>
        <w:rFonts w:ascii="Wingdings" w:hAnsi="Wingdings" w:hint="default"/>
      </w:rPr>
    </w:lvl>
  </w:abstractNum>
  <w:abstractNum w:abstractNumId="7" w15:restartNumberingAfterBreak="0">
    <w:nsid w:val="FFFFFF83"/>
    <w:multiLevelType w:val="singleLevel"/>
    <w:tmpl w:val="9B92D68C"/>
    <w:lvl w:ilvl="0">
      <w:start w:val="1"/>
      <w:numFmt w:val="bullet"/>
      <w:lvlText w:val=""/>
      <w:lvlJc w:val="left"/>
      <w:pPr>
        <w:tabs>
          <w:tab w:val="num" w:pos="786"/>
        </w:tabs>
        <w:ind w:leftChars="400" w:left="786" w:hangingChars="200" w:hanging="360"/>
      </w:pPr>
      <w:rPr>
        <w:rFonts w:ascii="Wingdings" w:hAnsi="Wingdings" w:hint="default"/>
      </w:rPr>
    </w:lvl>
  </w:abstractNum>
  <w:abstractNum w:abstractNumId="8" w15:restartNumberingAfterBreak="0">
    <w:nsid w:val="FFFFFF88"/>
    <w:multiLevelType w:val="singleLevel"/>
    <w:tmpl w:val="FCEA5D70"/>
    <w:lvl w:ilvl="0">
      <w:start w:val="1"/>
      <w:numFmt w:val="decimal"/>
      <w:lvlText w:val="%1."/>
      <w:lvlJc w:val="left"/>
      <w:pPr>
        <w:tabs>
          <w:tab w:val="num" w:pos="361"/>
        </w:tabs>
        <w:ind w:leftChars="200" w:left="361" w:hangingChars="200" w:hanging="360"/>
      </w:pPr>
    </w:lvl>
  </w:abstractNum>
  <w:abstractNum w:abstractNumId="9" w15:restartNumberingAfterBreak="0">
    <w:nsid w:val="FFFFFF89"/>
    <w:multiLevelType w:val="singleLevel"/>
    <w:tmpl w:val="11926F0A"/>
    <w:lvl w:ilvl="0">
      <w:start w:val="1"/>
      <w:numFmt w:val="bullet"/>
      <w:lvlText w:val=""/>
      <w:lvlJc w:val="left"/>
      <w:pPr>
        <w:tabs>
          <w:tab w:val="num" w:pos="361"/>
        </w:tabs>
        <w:ind w:leftChars="200" w:left="361" w:hangingChars="200" w:hanging="360"/>
      </w:pPr>
      <w:rPr>
        <w:rFonts w:ascii="Wingdings" w:hAnsi="Wingdings" w:hint="default"/>
      </w:rPr>
    </w:lvl>
  </w:abstractNum>
  <w:abstractNum w:abstractNumId="10" w15:restartNumberingAfterBreak="0">
    <w:nsid w:val="01733995"/>
    <w:multiLevelType w:val="multilevel"/>
    <w:tmpl w:val="2460012C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1" w15:restartNumberingAfterBreak="0">
    <w:nsid w:val="03271E99"/>
    <w:multiLevelType w:val="hybridMultilevel"/>
    <w:tmpl w:val="FE9E9A44"/>
    <w:lvl w:ilvl="0" w:tplc="CA98C070">
      <w:start w:val="1"/>
      <w:numFmt w:val="decimal"/>
      <w:lvlText w:val="1.%1."/>
      <w:lvlJc w:val="left"/>
      <w:pPr>
        <w:ind w:left="800" w:hanging="40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2" w15:restartNumberingAfterBreak="0">
    <w:nsid w:val="33307678"/>
    <w:multiLevelType w:val="hybridMultilevel"/>
    <w:tmpl w:val="552A8A9C"/>
    <w:lvl w:ilvl="0" w:tplc="0409000B">
      <w:start w:val="1"/>
      <w:numFmt w:val="bullet"/>
      <w:lvlText w:val=""/>
      <w:lvlJc w:val="left"/>
      <w:pPr>
        <w:ind w:left="927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67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7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7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67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67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7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67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67" w:hanging="400"/>
      </w:pPr>
      <w:rPr>
        <w:rFonts w:ascii="Wingdings" w:hAnsi="Wingdings" w:hint="default"/>
      </w:rPr>
    </w:lvl>
  </w:abstractNum>
  <w:abstractNum w:abstractNumId="13" w15:restartNumberingAfterBreak="0">
    <w:nsid w:val="3EAF12B8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4" w15:restartNumberingAfterBreak="0">
    <w:nsid w:val="497303AC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5" w15:restartNumberingAfterBreak="0">
    <w:nsid w:val="59916770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6" w15:restartNumberingAfterBreak="0">
    <w:nsid w:val="5BA230E6"/>
    <w:multiLevelType w:val="hybridMultilevel"/>
    <w:tmpl w:val="332ECFA4"/>
    <w:lvl w:ilvl="0" w:tplc="098214B4">
      <w:start w:val="1"/>
      <w:numFmt w:val="decimal"/>
      <w:lvlText w:val="%1.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7" w15:restartNumberingAfterBreak="0">
    <w:nsid w:val="69C8600D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8" w15:restartNumberingAfterBreak="0">
    <w:nsid w:val="6CC1037B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9" w15:restartNumberingAfterBreak="0">
    <w:nsid w:val="6D7A2020"/>
    <w:multiLevelType w:val="hybridMultilevel"/>
    <w:tmpl w:val="CE4E2AD6"/>
    <w:lvl w:ilvl="0" w:tplc="04090001">
      <w:start w:val="1"/>
      <w:numFmt w:val="bullet"/>
      <w:lvlText w:val=""/>
      <w:lvlJc w:val="left"/>
      <w:pPr>
        <w:ind w:left="826" w:hanging="400"/>
      </w:pPr>
      <w:rPr>
        <w:rFonts w:ascii="Wingdings" w:hAnsi="Wingdings" w:hint="default"/>
      </w:rPr>
    </w:lvl>
    <w:lvl w:ilvl="1" w:tplc="D4AC48F8">
      <w:start w:val="1"/>
      <w:numFmt w:val="bullet"/>
      <w:lvlText w:val=""/>
      <w:lvlJc w:val="left"/>
      <w:pPr>
        <w:ind w:left="1226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6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26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26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26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26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26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26" w:hanging="400"/>
      </w:pPr>
      <w:rPr>
        <w:rFonts w:ascii="Wingdings" w:hAnsi="Wingdings" w:hint="default"/>
      </w:rPr>
    </w:lvl>
  </w:abstractNum>
  <w:abstractNum w:abstractNumId="20" w15:restartNumberingAfterBreak="0">
    <w:nsid w:val="73316704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21" w15:restartNumberingAfterBreak="0">
    <w:nsid w:val="73583E90"/>
    <w:multiLevelType w:val="multilevel"/>
    <w:tmpl w:val="9E02412A"/>
    <w:lvl w:ilvl="0">
      <w:start w:val="1"/>
      <w:numFmt w:val="decimal"/>
      <w:pStyle w:val="Heading1"/>
      <w:lvlText w:val="%1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pStyle w:val="Heading2"/>
      <w:lvlText w:val="%1.%2"/>
      <w:lvlJc w:val="left"/>
      <w:pPr>
        <w:ind w:left="992" w:hanging="567"/>
      </w:pPr>
      <w:rPr>
        <w:rFonts w:hint="eastAsia"/>
      </w:rPr>
    </w:lvl>
    <w:lvl w:ilvl="2">
      <w:start w:val="1"/>
      <w:numFmt w:val="decimal"/>
      <w:pStyle w:val="Heading3"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pStyle w:val="Heading4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num w:numId="1">
    <w:abstractNumId w:val="14"/>
  </w:num>
  <w:num w:numId="2">
    <w:abstractNumId w:val="17"/>
  </w:num>
  <w:num w:numId="3">
    <w:abstractNumId w:val="18"/>
  </w:num>
  <w:num w:numId="4">
    <w:abstractNumId w:val="10"/>
  </w:num>
  <w:num w:numId="5">
    <w:abstractNumId w:val="11"/>
  </w:num>
  <w:num w:numId="6">
    <w:abstractNumId w:val="16"/>
  </w:num>
  <w:num w:numId="7">
    <w:abstractNumId w:val="9"/>
  </w:num>
  <w:num w:numId="8">
    <w:abstractNumId w:val="8"/>
  </w:num>
  <w:num w:numId="9">
    <w:abstractNumId w:val="7"/>
  </w:num>
  <w:num w:numId="10">
    <w:abstractNumId w:val="6"/>
  </w:num>
  <w:num w:numId="11">
    <w:abstractNumId w:val="5"/>
  </w:num>
  <w:num w:numId="12">
    <w:abstractNumId w:val="4"/>
  </w:num>
  <w:num w:numId="13">
    <w:abstractNumId w:val="3"/>
  </w:num>
  <w:num w:numId="14">
    <w:abstractNumId w:val="2"/>
  </w:num>
  <w:num w:numId="15">
    <w:abstractNumId w:val="1"/>
  </w:num>
  <w:num w:numId="16">
    <w:abstractNumId w:val="0"/>
  </w:num>
  <w:num w:numId="17">
    <w:abstractNumId w:val="13"/>
  </w:num>
  <w:num w:numId="18">
    <w:abstractNumId w:val="15"/>
  </w:num>
  <w:num w:numId="19">
    <w:abstractNumId w:val="21"/>
  </w:num>
  <w:num w:numId="20">
    <w:abstractNumId w:val="2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>
    <w:abstractNumId w:val="20"/>
  </w:num>
  <w:num w:numId="22">
    <w:abstractNumId w:val="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>
    <w:abstractNumId w:val="21"/>
  </w:num>
  <w:num w:numId="24">
    <w:abstractNumId w:val="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5">
    <w:abstractNumId w:val="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>
    <w:abstractNumId w:val="19"/>
  </w:num>
  <w:num w:numId="27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3"/>
  <w:bordersDoNotSurroundHeader/>
  <w:bordersDoNotSurroundFooter/>
  <w:attachedTemplate r:id="rId1"/>
  <w:documentProtection w:edit="readOnly" w:enforcement="0"/>
  <w:defaultTabStop w:val="799"/>
  <w:drawingGridHorizontalSpacing w:val="102"/>
  <w:drawingGridVerticalSpacing w:val="367"/>
  <w:displayHorizontalDrawingGridEvery w:val="0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259D2"/>
    <w:rsid w:val="00007845"/>
    <w:rsid w:val="00050276"/>
    <w:rsid w:val="000618CB"/>
    <w:rsid w:val="00073374"/>
    <w:rsid w:val="000A19D3"/>
    <w:rsid w:val="000C316C"/>
    <w:rsid w:val="000C6126"/>
    <w:rsid w:val="000F6DE8"/>
    <w:rsid w:val="001344A9"/>
    <w:rsid w:val="00172066"/>
    <w:rsid w:val="001E5A44"/>
    <w:rsid w:val="0023632E"/>
    <w:rsid w:val="002539C1"/>
    <w:rsid w:val="002575D2"/>
    <w:rsid w:val="002769F4"/>
    <w:rsid w:val="00286B43"/>
    <w:rsid w:val="002B051E"/>
    <w:rsid w:val="002D35DF"/>
    <w:rsid w:val="003177C2"/>
    <w:rsid w:val="00332DF6"/>
    <w:rsid w:val="00342A5E"/>
    <w:rsid w:val="0035767A"/>
    <w:rsid w:val="00365942"/>
    <w:rsid w:val="0037646C"/>
    <w:rsid w:val="00425F32"/>
    <w:rsid w:val="00436EC9"/>
    <w:rsid w:val="00453443"/>
    <w:rsid w:val="00461B67"/>
    <w:rsid w:val="00477D28"/>
    <w:rsid w:val="00491A35"/>
    <w:rsid w:val="004E2716"/>
    <w:rsid w:val="00502441"/>
    <w:rsid w:val="00581FC9"/>
    <w:rsid w:val="006574EA"/>
    <w:rsid w:val="006871CB"/>
    <w:rsid w:val="006C02C1"/>
    <w:rsid w:val="006D0AFE"/>
    <w:rsid w:val="006D777F"/>
    <w:rsid w:val="006E74EB"/>
    <w:rsid w:val="007339CE"/>
    <w:rsid w:val="00771C90"/>
    <w:rsid w:val="00776617"/>
    <w:rsid w:val="007C6744"/>
    <w:rsid w:val="007E55C5"/>
    <w:rsid w:val="00873615"/>
    <w:rsid w:val="00884E84"/>
    <w:rsid w:val="00894E37"/>
    <w:rsid w:val="008967D5"/>
    <w:rsid w:val="008C74C4"/>
    <w:rsid w:val="008D6F99"/>
    <w:rsid w:val="009250E5"/>
    <w:rsid w:val="009259D2"/>
    <w:rsid w:val="00962A68"/>
    <w:rsid w:val="009654FE"/>
    <w:rsid w:val="00972C67"/>
    <w:rsid w:val="009A5CF0"/>
    <w:rsid w:val="00A40887"/>
    <w:rsid w:val="00A55A28"/>
    <w:rsid w:val="00A648BB"/>
    <w:rsid w:val="00AA1ED2"/>
    <w:rsid w:val="00AB27BC"/>
    <w:rsid w:val="00AC4A34"/>
    <w:rsid w:val="00AD1452"/>
    <w:rsid w:val="00AF389A"/>
    <w:rsid w:val="00B14821"/>
    <w:rsid w:val="00B453F3"/>
    <w:rsid w:val="00B516CF"/>
    <w:rsid w:val="00BE1D7F"/>
    <w:rsid w:val="00C61EB9"/>
    <w:rsid w:val="00C91864"/>
    <w:rsid w:val="00D44FFE"/>
    <w:rsid w:val="00D46E86"/>
    <w:rsid w:val="00D51F76"/>
    <w:rsid w:val="00DA0CCD"/>
    <w:rsid w:val="00DA7851"/>
    <w:rsid w:val="00E20040"/>
    <w:rsid w:val="00E358CA"/>
    <w:rsid w:val="00E57027"/>
    <w:rsid w:val="00E66C1B"/>
    <w:rsid w:val="00E71F40"/>
    <w:rsid w:val="00E752E9"/>
    <w:rsid w:val="00EA4D1E"/>
    <w:rsid w:val="00EC3446"/>
    <w:rsid w:val="00EC696F"/>
    <w:rsid w:val="00F44FB1"/>
    <w:rsid w:val="00F86BB3"/>
    <w:rsid w:val="00FB430A"/>
    <w:rsid w:val="00FE44A7"/>
    <w:rsid w:val="00FF41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3C62E1B"/>
  <w15:docId w15:val="{ED963998-95A3-466E-ACEA-E75A946F8CB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새굴림" w:eastAsia="새굴림" w:hAnsi="새굴림" w:cstheme="minorBidi"/>
        <w:kern w:val="2"/>
        <w:lang w:val="en-US" w:eastAsia="ko-KR" w:bidi="ar-SA"/>
      </w:rPr>
    </w:rPrDefault>
    <w:pPrDefault>
      <w:pPr>
        <w:spacing w:after="12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1" w:qFormat="1"/>
    <w:lsdException w:name="heading 2" w:semiHidden="1" w:uiPriority="4" w:unhideWhenUsed="1" w:qFormat="1"/>
    <w:lsdException w:name="heading 3" w:semiHidden="1" w:uiPriority="10" w:unhideWhenUsed="1" w:qFormat="1"/>
    <w:lsdException w:name="heading 4" w:semiHidden="1" w:uiPriority="13" w:unhideWhenUsed="1" w:qFormat="1"/>
    <w:lsdException w:name="heading 5" w:semiHidden="1" w:uiPriority="9" w:qFormat="1"/>
    <w:lsdException w:name="heading 6" w:semiHidden="1" w:uiPriority="9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/>
    <w:lsdException w:name="List 2" w:semiHidden="1" w:unhideWhenUsed="1"/>
    <w:lsdException w:name="List 3" w:semiHidden="1" w:unhideWhenUsed="1"/>
    <w:lsdException w:name="List 4" w:semiHidden="1"/>
    <w:lsdException w:name="List 5" w:semiHidden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uiPriority="2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9" w:qFormat="1"/>
    <w:lsdException w:name="Salutation" w:semiHidden="1"/>
    <w:lsdException w:name="Date" w:semiHidden="1"/>
    <w:lsdException w:name="Body Text First Indent" w:semiHidden="1"/>
    <w:lsdException w:name="Body Text First Indent 2" w:semiHidden="1" w:unhideWhenUsed="1"/>
    <w:lsdException w:name="Note Heading" w:semiHidden="1" w:unhideWhenUsed="1"/>
    <w:lsdException w:name="Body Text 2" w:unhideWhenUsed="1"/>
    <w:lsdException w:name="Body Text 3" w:uiPriority="1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0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4E2716"/>
    <w:pPr>
      <w:widowControl w:val="0"/>
      <w:wordWrap w:val="0"/>
      <w:autoSpaceDE w:val="0"/>
      <w:autoSpaceDN w:val="0"/>
      <w:spacing w:after="200" w:line="276" w:lineRule="auto"/>
      <w:jc w:val="both"/>
    </w:pPr>
    <w:rPr>
      <w:rFonts w:ascii="Consolas" w:eastAsia="Consolas" w:hAnsi="Consolas" w:cs="Consolas"/>
      <w:szCs w:val="22"/>
    </w:rPr>
  </w:style>
  <w:style w:type="paragraph" w:styleId="Heading1">
    <w:name w:val="heading 1"/>
    <w:basedOn w:val="ListParagraph"/>
    <w:next w:val="BodyText"/>
    <w:link w:val="Heading1Char"/>
    <w:uiPriority w:val="1"/>
    <w:qFormat/>
    <w:rsid w:val="00771C90"/>
    <w:pPr>
      <w:numPr>
        <w:numId w:val="23"/>
      </w:numPr>
      <w:outlineLvl w:val="0"/>
    </w:pPr>
    <w:rPr>
      <w:b/>
      <w:w w:val="105"/>
      <w:sz w:val="28"/>
    </w:rPr>
  </w:style>
  <w:style w:type="paragraph" w:styleId="Heading2">
    <w:name w:val="heading 2"/>
    <w:basedOn w:val="ListParagraph"/>
    <w:next w:val="BodyText2"/>
    <w:link w:val="Heading2Char"/>
    <w:uiPriority w:val="4"/>
    <w:qFormat/>
    <w:rsid w:val="0023632E"/>
    <w:pPr>
      <w:numPr>
        <w:ilvl w:val="1"/>
        <w:numId w:val="23"/>
      </w:numPr>
      <w:outlineLvl w:val="1"/>
    </w:pPr>
    <w:rPr>
      <w:b/>
      <w:sz w:val="24"/>
    </w:rPr>
  </w:style>
  <w:style w:type="paragraph" w:styleId="Heading3">
    <w:name w:val="heading 3"/>
    <w:basedOn w:val="ListParagraph"/>
    <w:next w:val="BodyText3"/>
    <w:link w:val="Heading3Char"/>
    <w:uiPriority w:val="10"/>
    <w:qFormat/>
    <w:rsid w:val="00FB430A"/>
    <w:pPr>
      <w:numPr>
        <w:ilvl w:val="2"/>
        <w:numId w:val="23"/>
      </w:numPr>
      <w:outlineLvl w:val="2"/>
    </w:pPr>
    <w:rPr>
      <w:b/>
    </w:rPr>
  </w:style>
  <w:style w:type="paragraph" w:styleId="Heading4">
    <w:name w:val="heading 4"/>
    <w:basedOn w:val="ListParagraph"/>
    <w:next w:val="4"/>
    <w:link w:val="Heading4Char"/>
    <w:uiPriority w:val="13"/>
    <w:qFormat/>
    <w:rsid w:val="00FB430A"/>
    <w:pPr>
      <w:numPr>
        <w:ilvl w:val="3"/>
        <w:numId w:val="23"/>
      </w:numPr>
      <w:outlineLvl w:val="3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rsid w:val="00D44FFE"/>
    <w:pPr>
      <w:tabs>
        <w:tab w:val="center" w:pos="4513"/>
        <w:tab w:val="right" w:pos="9026"/>
      </w:tabs>
      <w:snapToGrid w:val="0"/>
    </w:pPr>
  </w:style>
  <w:style w:type="character" w:customStyle="1" w:styleId="HeaderChar">
    <w:name w:val="Header Char"/>
    <w:basedOn w:val="DefaultParagraphFont"/>
    <w:link w:val="Header"/>
    <w:uiPriority w:val="99"/>
    <w:rsid w:val="006D0AFE"/>
  </w:style>
  <w:style w:type="paragraph" w:styleId="Footer">
    <w:name w:val="footer"/>
    <w:basedOn w:val="Normal"/>
    <w:link w:val="FooterChar"/>
    <w:uiPriority w:val="99"/>
    <w:rsid w:val="00D44FFE"/>
    <w:pPr>
      <w:tabs>
        <w:tab w:val="center" w:pos="4513"/>
        <w:tab w:val="right" w:pos="9026"/>
      </w:tabs>
      <w:snapToGrid w:val="0"/>
    </w:pPr>
  </w:style>
  <w:style w:type="character" w:customStyle="1" w:styleId="FooterChar">
    <w:name w:val="Footer Char"/>
    <w:basedOn w:val="DefaultParagraphFont"/>
    <w:link w:val="Footer"/>
    <w:uiPriority w:val="99"/>
    <w:rsid w:val="006D0AFE"/>
  </w:style>
  <w:style w:type="paragraph" w:styleId="ListParagraph">
    <w:name w:val="List Paragraph"/>
    <w:basedOn w:val="Normal"/>
    <w:uiPriority w:val="34"/>
    <w:qFormat/>
    <w:rsid w:val="002575D2"/>
    <w:pPr>
      <w:spacing w:before="240" w:after="240" w:line="240" w:lineRule="auto"/>
      <w:jc w:val="left"/>
    </w:pPr>
    <w:rPr>
      <w:rFonts w:ascii="새굴림" w:eastAsia="새굴림"/>
    </w:rPr>
  </w:style>
  <w:style w:type="paragraph" w:styleId="NoSpacing">
    <w:name w:val="No Spacing"/>
    <w:uiPriority w:val="1"/>
    <w:semiHidden/>
    <w:qFormat/>
    <w:rsid w:val="00D44FFE"/>
    <w:pPr>
      <w:widowControl w:val="0"/>
      <w:wordWrap w:val="0"/>
      <w:autoSpaceDE w:val="0"/>
      <w:autoSpaceDN w:val="0"/>
      <w:spacing w:after="0"/>
    </w:pPr>
  </w:style>
  <w:style w:type="paragraph" w:styleId="Title">
    <w:name w:val="Title"/>
    <w:basedOn w:val="Normal"/>
    <w:next w:val="Normal"/>
    <w:link w:val="TitleChar"/>
    <w:qFormat/>
    <w:rsid w:val="00477D28"/>
    <w:pPr>
      <w:spacing w:after="0" w:line="240" w:lineRule="auto"/>
      <w:jc w:val="right"/>
      <w:outlineLvl w:val="0"/>
    </w:pPr>
    <w:rPr>
      <w:rFonts w:ascii="Arial Narrow" w:eastAsia="함초롬돋움" w:hAnsi="Arial Narrow" w:cs="함초롬돋움"/>
      <w:b/>
      <w:bCs/>
      <w:noProof/>
      <w:color w:val="FFFFFF" w:themeColor="background1"/>
      <w:spacing w:val="-20"/>
      <w:sz w:val="96"/>
      <w:szCs w:val="32"/>
    </w:rPr>
  </w:style>
  <w:style w:type="character" w:customStyle="1" w:styleId="TitleChar">
    <w:name w:val="Title Char"/>
    <w:basedOn w:val="DefaultParagraphFont"/>
    <w:link w:val="Title"/>
    <w:rsid w:val="00477D28"/>
    <w:rPr>
      <w:rFonts w:ascii="Arial Narrow" w:eastAsia="함초롬돋움" w:hAnsi="Arial Narrow" w:cs="함초롬돋움"/>
      <w:b/>
      <w:bCs/>
      <w:noProof/>
      <w:color w:val="FFFFFF" w:themeColor="background1"/>
      <w:spacing w:val="-20"/>
      <w:sz w:val="96"/>
      <w:szCs w:val="32"/>
    </w:rPr>
  </w:style>
  <w:style w:type="character" w:customStyle="1" w:styleId="Heading2Char">
    <w:name w:val="Heading 2 Char"/>
    <w:basedOn w:val="DefaultParagraphFont"/>
    <w:link w:val="Heading2"/>
    <w:uiPriority w:val="4"/>
    <w:rsid w:val="0023632E"/>
    <w:rPr>
      <w:rFonts w:hAnsi="Consolas" w:cs="Consolas"/>
      <w:b/>
      <w:sz w:val="24"/>
      <w:szCs w:val="22"/>
    </w:rPr>
  </w:style>
  <w:style w:type="character" w:customStyle="1" w:styleId="Heading1Char">
    <w:name w:val="Heading 1 Char"/>
    <w:basedOn w:val="DefaultParagraphFont"/>
    <w:link w:val="Heading1"/>
    <w:uiPriority w:val="1"/>
    <w:rsid w:val="00771C90"/>
    <w:rPr>
      <w:rFonts w:hAnsi="Consolas" w:cs="Consolas"/>
      <w:b/>
      <w:w w:val="105"/>
      <w:sz w:val="28"/>
      <w:szCs w:val="22"/>
    </w:rPr>
  </w:style>
  <w:style w:type="character" w:customStyle="1" w:styleId="Heading3Char">
    <w:name w:val="Heading 3 Char"/>
    <w:basedOn w:val="DefaultParagraphFont"/>
    <w:link w:val="Heading3"/>
    <w:uiPriority w:val="10"/>
    <w:rsid w:val="00FB430A"/>
    <w:rPr>
      <w:rFonts w:hAnsi="Consolas" w:cs="Consolas"/>
      <w:b/>
      <w:szCs w:val="22"/>
    </w:rPr>
  </w:style>
  <w:style w:type="paragraph" w:styleId="TOC1">
    <w:name w:val="toc 1"/>
    <w:basedOn w:val="Normal"/>
    <w:next w:val="Normal"/>
    <w:autoRedefine/>
    <w:uiPriority w:val="39"/>
    <w:qFormat/>
    <w:rsid w:val="00172066"/>
    <w:pPr>
      <w:spacing w:before="120" w:after="120"/>
      <w:jc w:val="left"/>
    </w:pPr>
    <w:rPr>
      <w:rFonts w:asciiTheme="minorHAnsi" w:eastAsiaTheme="minorHAnsi"/>
      <w:b/>
      <w:bCs/>
      <w:caps/>
      <w:szCs w:val="20"/>
    </w:rPr>
  </w:style>
  <w:style w:type="paragraph" w:styleId="TOC2">
    <w:name w:val="toc 2"/>
    <w:basedOn w:val="Normal"/>
    <w:next w:val="Normal"/>
    <w:autoRedefine/>
    <w:uiPriority w:val="39"/>
    <w:qFormat/>
    <w:rsid w:val="00D44FFE"/>
    <w:pPr>
      <w:spacing w:after="0"/>
      <w:ind w:left="200"/>
      <w:jc w:val="left"/>
    </w:pPr>
    <w:rPr>
      <w:rFonts w:asciiTheme="minorHAnsi" w:eastAsiaTheme="minorHAnsi"/>
      <w:smallCaps/>
      <w:szCs w:val="20"/>
    </w:rPr>
  </w:style>
  <w:style w:type="paragraph" w:styleId="TOC3">
    <w:name w:val="toc 3"/>
    <w:basedOn w:val="Normal"/>
    <w:next w:val="Normal"/>
    <w:autoRedefine/>
    <w:uiPriority w:val="39"/>
    <w:qFormat/>
    <w:rsid w:val="00D44FFE"/>
    <w:pPr>
      <w:spacing w:after="0"/>
      <w:ind w:left="400"/>
      <w:jc w:val="left"/>
    </w:pPr>
    <w:rPr>
      <w:rFonts w:asciiTheme="minorHAnsi" w:eastAsiaTheme="minorHAnsi"/>
      <w:i/>
      <w:iCs/>
      <w:szCs w:val="20"/>
    </w:rPr>
  </w:style>
  <w:style w:type="paragraph" w:styleId="TOC4">
    <w:name w:val="toc 4"/>
    <w:basedOn w:val="Normal"/>
    <w:next w:val="Normal"/>
    <w:autoRedefine/>
    <w:uiPriority w:val="39"/>
    <w:rsid w:val="00D44FFE"/>
    <w:pPr>
      <w:spacing w:after="0"/>
      <w:ind w:left="600"/>
      <w:jc w:val="left"/>
    </w:pPr>
    <w:rPr>
      <w:rFonts w:asciiTheme="minorHAnsi" w:eastAsiaTheme="minorHAnsi"/>
      <w:sz w:val="18"/>
      <w:szCs w:val="18"/>
    </w:rPr>
  </w:style>
  <w:style w:type="paragraph" w:styleId="TOC5">
    <w:name w:val="toc 5"/>
    <w:basedOn w:val="Normal"/>
    <w:next w:val="Normal"/>
    <w:autoRedefine/>
    <w:uiPriority w:val="39"/>
    <w:rsid w:val="00D44FFE"/>
    <w:pPr>
      <w:spacing w:after="0"/>
      <w:ind w:left="800"/>
      <w:jc w:val="left"/>
    </w:pPr>
    <w:rPr>
      <w:rFonts w:asciiTheme="minorHAnsi" w:eastAsiaTheme="minorHAnsi"/>
      <w:sz w:val="18"/>
      <w:szCs w:val="18"/>
    </w:rPr>
  </w:style>
  <w:style w:type="paragraph" w:styleId="TOC6">
    <w:name w:val="toc 6"/>
    <w:basedOn w:val="Normal"/>
    <w:next w:val="Normal"/>
    <w:autoRedefine/>
    <w:uiPriority w:val="39"/>
    <w:rsid w:val="00D44FFE"/>
    <w:pPr>
      <w:spacing w:after="0"/>
      <w:ind w:left="1000"/>
      <w:jc w:val="left"/>
    </w:pPr>
    <w:rPr>
      <w:rFonts w:asciiTheme="minorHAnsi" w:eastAsiaTheme="minorHAnsi"/>
      <w:sz w:val="18"/>
      <w:szCs w:val="18"/>
    </w:rPr>
  </w:style>
  <w:style w:type="paragraph" w:styleId="TOC7">
    <w:name w:val="toc 7"/>
    <w:basedOn w:val="Normal"/>
    <w:next w:val="Normal"/>
    <w:autoRedefine/>
    <w:uiPriority w:val="39"/>
    <w:rsid w:val="00D44FFE"/>
    <w:pPr>
      <w:spacing w:after="0"/>
      <w:ind w:left="1200"/>
      <w:jc w:val="left"/>
    </w:pPr>
    <w:rPr>
      <w:rFonts w:asciiTheme="minorHAnsi" w:eastAsiaTheme="minorHAnsi"/>
      <w:sz w:val="18"/>
      <w:szCs w:val="18"/>
    </w:rPr>
  </w:style>
  <w:style w:type="paragraph" w:styleId="TOC8">
    <w:name w:val="toc 8"/>
    <w:basedOn w:val="Normal"/>
    <w:next w:val="Normal"/>
    <w:autoRedefine/>
    <w:uiPriority w:val="39"/>
    <w:rsid w:val="00D44FFE"/>
    <w:pPr>
      <w:spacing w:after="0"/>
      <w:ind w:left="1400"/>
      <w:jc w:val="left"/>
    </w:pPr>
    <w:rPr>
      <w:rFonts w:asciiTheme="minorHAnsi" w:eastAsiaTheme="minorHAnsi"/>
      <w:sz w:val="18"/>
      <w:szCs w:val="18"/>
    </w:rPr>
  </w:style>
  <w:style w:type="paragraph" w:styleId="TOC9">
    <w:name w:val="toc 9"/>
    <w:basedOn w:val="Normal"/>
    <w:next w:val="Normal"/>
    <w:autoRedefine/>
    <w:uiPriority w:val="39"/>
    <w:rsid w:val="00D44FFE"/>
    <w:pPr>
      <w:spacing w:after="0"/>
      <w:ind w:left="1600"/>
      <w:jc w:val="left"/>
    </w:pPr>
    <w:rPr>
      <w:rFonts w:asciiTheme="minorHAnsi" w:eastAsiaTheme="minorHAnsi"/>
      <w:sz w:val="18"/>
      <w:szCs w:val="18"/>
    </w:rPr>
  </w:style>
  <w:style w:type="character" w:styleId="Hyperlink">
    <w:name w:val="Hyperlink"/>
    <w:basedOn w:val="DefaultParagraphFont"/>
    <w:uiPriority w:val="99"/>
    <w:rsid w:val="00D44FFE"/>
    <w:rPr>
      <w:color w:val="0000FF" w:themeColor="hyperlink"/>
      <w:u w:val="single"/>
    </w:rPr>
  </w:style>
  <w:style w:type="paragraph" w:customStyle="1" w:styleId="1">
    <w:name w:val="본문1"/>
    <w:basedOn w:val="ListParagraph"/>
    <w:semiHidden/>
    <w:rsid w:val="00C91864"/>
    <w:pPr>
      <w:ind w:left="425"/>
    </w:pPr>
  </w:style>
  <w:style w:type="character" w:customStyle="1" w:styleId="Heading4Char">
    <w:name w:val="Heading 4 Char"/>
    <w:basedOn w:val="DefaultParagraphFont"/>
    <w:link w:val="Heading4"/>
    <w:uiPriority w:val="13"/>
    <w:rsid w:val="00FB430A"/>
    <w:rPr>
      <w:rFonts w:hAnsi="Consolas" w:cs="Consolas"/>
      <w:szCs w:val="22"/>
    </w:rPr>
  </w:style>
  <w:style w:type="paragraph" w:styleId="BodyText">
    <w:name w:val="Body Text"/>
    <w:basedOn w:val="1"/>
    <w:link w:val="BodyTextChar"/>
    <w:uiPriority w:val="2"/>
    <w:rsid w:val="00F44FB1"/>
  </w:style>
  <w:style w:type="character" w:customStyle="1" w:styleId="BodyTextChar">
    <w:name w:val="Body Text Char"/>
    <w:basedOn w:val="DefaultParagraphFont"/>
    <w:link w:val="BodyText"/>
    <w:uiPriority w:val="2"/>
    <w:rsid w:val="00F44FB1"/>
    <w:rPr>
      <w:rFonts w:hAnsi="Consolas" w:cs="Consolas"/>
      <w:szCs w:val="22"/>
    </w:rPr>
  </w:style>
  <w:style w:type="paragraph" w:styleId="BodyText2">
    <w:name w:val="Body Text 2"/>
    <w:basedOn w:val="ListParagraph"/>
    <w:link w:val="BodyText2Char"/>
    <w:uiPriority w:val="5"/>
    <w:rsid w:val="00F44FB1"/>
    <w:pPr>
      <w:ind w:left="992"/>
    </w:pPr>
  </w:style>
  <w:style w:type="character" w:customStyle="1" w:styleId="BodyText2Char">
    <w:name w:val="Body Text 2 Char"/>
    <w:basedOn w:val="DefaultParagraphFont"/>
    <w:link w:val="BodyText2"/>
    <w:uiPriority w:val="5"/>
    <w:rsid w:val="00F44FB1"/>
    <w:rPr>
      <w:rFonts w:hAnsi="Consolas" w:cs="Consolas"/>
      <w:szCs w:val="22"/>
    </w:rPr>
  </w:style>
  <w:style w:type="paragraph" w:styleId="BodyText3">
    <w:name w:val="Body Text 3"/>
    <w:basedOn w:val="ListParagraph"/>
    <w:link w:val="BodyText3Char"/>
    <w:uiPriority w:val="11"/>
    <w:rsid w:val="00C91864"/>
    <w:pPr>
      <w:ind w:left="1418"/>
    </w:pPr>
  </w:style>
  <w:style w:type="character" w:customStyle="1" w:styleId="BodyText3Char">
    <w:name w:val="Body Text 3 Char"/>
    <w:basedOn w:val="DefaultParagraphFont"/>
    <w:link w:val="BodyText3"/>
    <w:uiPriority w:val="11"/>
    <w:rsid w:val="007339CE"/>
  </w:style>
  <w:style w:type="paragraph" w:customStyle="1" w:styleId="4">
    <w:name w:val="본문 4"/>
    <w:basedOn w:val="ListParagraph"/>
    <w:uiPriority w:val="14"/>
    <w:qFormat/>
    <w:rsid w:val="00C91864"/>
    <w:pPr>
      <w:ind w:left="1984"/>
    </w:pPr>
  </w:style>
  <w:style w:type="paragraph" w:styleId="Subtitle">
    <w:name w:val="Subtitle"/>
    <w:basedOn w:val="Normal"/>
    <w:next w:val="Normal"/>
    <w:link w:val="SubtitleChar"/>
    <w:qFormat/>
    <w:rsid w:val="00C61EB9"/>
    <w:pPr>
      <w:spacing w:after="60"/>
      <w:ind w:left="3995"/>
      <w:jc w:val="left"/>
      <w:outlineLvl w:val="1"/>
    </w:pPr>
    <w:rPr>
      <w:rFonts w:ascii="Arial Narrow" w:eastAsiaTheme="majorEastAsia" w:hAnsi="Arial Narrow" w:cstheme="majorBidi"/>
      <w:b/>
      <w:sz w:val="36"/>
      <w:szCs w:val="24"/>
    </w:rPr>
  </w:style>
  <w:style w:type="character" w:customStyle="1" w:styleId="SubtitleChar">
    <w:name w:val="Subtitle Char"/>
    <w:basedOn w:val="DefaultParagraphFont"/>
    <w:link w:val="Subtitle"/>
    <w:rsid w:val="00C61EB9"/>
    <w:rPr>
      <w:rFonts w:ascii="Arial Narrow" w:eastAsiaTheme="majorEastAsia" w:hAnsi="Arial Narrow" w:cstheme="majorBidi"/>
      <w:b/>
      <w:sz w:val="36"/>
      <w:szCs w:val="24"/>
    </w:rPr>
  </w:style>
  <w:style w:type="paragraph" w:customStyle="1" w:styleId="Console1">
    <w:name w:val="Console 1"/>
    <w:basedOn w:val="BodyText"/>
    <w:uiPriority w:val="3"/>
    <w:qFormat/>
    <w:rsid w:val="00F44FB1"/>
    <w:pPr>
      <w:pBdr>
        <w:top w:val="single" w:sz="24" w:space="1" w:color="auto"/>
        <w:left w:val="single" w:sz="24" w:space="4" w:color="auto"/>
        <w:bottom w:val="single" w:sz="24" w:space="1" w:color="auto"/>
        <w:right w:val="single" w:sz="24" w:space="4" w:color="auto"/>
      </w:pBdr>
      <w:shd w:val="clear" w:color="auto" w:fill="000000" w:themeFill="text1"/>
      <w:spacing w:after="0"/>
      <w:ind w:left="567"/>
    </w:pPr>
    <w:rPr>
      <w:rFonts w:ascii="Lucida Console" w:hAnsi="Lucida Console"/>
      <w:color w:val="D9D9D9" w:themeColor="background1" w:themeShade="D9"/>
      <w:sz w:val="18"/>
    </w:rPr>
  </w:style>
  <w:style w:type="paragraph" w:customStyle="1" w:styleId="Console2">
    <w:name w:val="Console 2"/>
    <w:basedOn w:val="Console1"/>
    <w:uiPriority w:val="6"/>
    <w:qFormat/>
    <w:rsid w:val="00D51F76"/>
    <w:pPr>
      <w:ind w:left="1134"/>
    </w:pPr>
  </w:style>
  <w:style w:type="paragraph" w:customStyle="1" w:styleId="Console3">
    <w:name w:val="Console 3"/>
    <w:basedOn w:val="Console2"/>
    <w:uiPriority w:val="12"/>
    <w:qFormat/>
    <w:rsid w:val="00D51F76"/>
    <w:pPr>
      <w:ind w:left="1560"/>
    </w:pPr>
  </w:style>
  <w:style w:type="paragraph" w:customStyle="1" w:styleId="Console4">
    <w:name w:val="Console 4"/>
    <w:basedOn w:val="Console3"/>
    <w:uiPriority w:val="15"/>
    <w:qFormat/>
    <w:rsid w:val="00D51F76"/>
    <w:pPr>
      <w:ind w:left="2127"/>
    </w:pPr>
  </w:style>
  <w:style w:type="paragraph" w:customStyle="1" w:styleId="10">
    <w:name w:val="주의 1"/>
    <w:basedOn w:val="Console1"/>
    <w:uiPriority w:val="3"/>
    <w:qFormat/>
    <w:rsid w:val="00050276"/>
    <w:pPr>
      <w:pBdr>
        <w:top w:val="double" w:sz="4" w:space="1" w:color="auto"/>
        <w:left w:val="none" w:sz="0" w:space="0" w:color="auto"/>
        <w:bottom w:val="double" w:sz="4" w:space="1" w:color="auto"/>
        <w:right w:val="none" w:sz="0" w:space="0" w:color="auto"/>
      </w:pBdr>
      <w:shd w:val="clear" w:color="auto" w:fill="FFFFFF" w:themeFill="background1"/>
      <w:spacing w:before="480" w:after="480"/>
    </w:pPr>
    <w:rPr>
      <w:rFonts w:ascii="새굴림"/>
      <w:color w:val="262626" w:themeColor="text1" w:themeTint="D9"/>
      <w:sz w:val="20"/>
    </w:rPr>
  </w:style>
  <w:style w:type="paragraph" w:customStyle="1" w:styleId="Tip1">
    <w:name w:val="Tip 1"/>
    <w:basedOn w:val="10"/>
    <w:uiPriority w:val="3"/>
    <w:qFormat/>
    <w:rsid w:val="00050276"/>
    <w:pPr>
      <w:pBdr>
        <w:top w:val="dashed" w:sz="12" w:space="1" w:color="404040" w:themeColor="text1" w:themeTint="BF"/>
        <w:bottom w:val="dashed" w:sz="12" w:space="1" w:color="404040" w:themeColor="text1" w:themeTint="BF"/>
      </w:pBdr>
      <w:shd w:val="clear" w:color="auto" w:fill="auto"/>
    </w:pPr>
  </w:style>
  <w:style w:type="paragraph" w:customStyle="1" w:styleId="2">
    <w:name w:val="주의 2"/>
    <w:basedOn w:val="10"/>
    <w:uiPriority w:val="6"/>
    <w:qFormat/>
    <w:rsid w:val="007339CE"/>
    <w:pPr>
      <w:ind w:left="1134"/>
    </w:pPr>
  </w:style>
  <w:style w:type="paragraph" w:customStyle="1" w:styleId="Tip2">
    <w:name w:val="Tip 2"/>
    <w:basedOn w:val="Tip1"/>
    <w:uiPriority w:val="6"/>
    <w:qFormat/>
    <w:rsid w:val="007339CE"/>
    <w:pPr>
      <w:ind w:left="1134"/>
    </w:pPr>
  </w:style>
  <w:style w:type="paragraph" w:customStyle="1" w:styleId="3">
    <w:name w:val="주의 3"/>
    <w:basedOn w:val="2"/>
    <w:uiPriority w:val="12"/>
    <w:qFormat/>
    <w:rsid w:val="007339CE"/>
    <w:pPr>
      <w:ind w:left="1560"/>
    </w:pPr>
  </w:style>
  <w:style w:type="paragraph" w:customStyle="1" w:styleId="Tip3">
    <w:name w:val="Tip 3"/>
    <w:basedOn w:val="Tip2"/>
    <w:uiPriority w:val="12"/>
    <w:qFormat/>
    <w:rsid w:val="007339CE"/>
    <w:pPr>
      <w:ind w:left="1560"/>
    </w:pPr>
  </w:style>
  <w:style w:type="paragraph" w:customStyle="1" w:styleId="40">
    <w:name w:val="주의 4"/>
    <w:basedOn w:val="3"/>
    <w:uiPriority w:val="15"/>
    <w:qFormat/>
    <w:rsid w:val="007339CE"/>
    <w:pPr>
      <w:ind w:left="2127"/>
    </w:pPr>
  </w:style>
  <w:style w:type="paragraph" w:customStyle="1" w:styleId="Tip4">
    <w:name w:val="Tip 4"/>
    <w:basedOn w:val="Tip3"/>
    <w:uiPriority w:val="15"/>
    <w:qFormat/>
    <w:rsid w:val="007339CE"/>
    <w:pPr>
      <w:ind w:left="2127"/>
    </w:pPr>
  </w:style>
  <w:style w:type="character" w:styleId="BookTitle">
    <w:name w:val="Book Title"/>
    <w:basedOn w:val="DefaultParagraphFont"/>
    <w:qFormat/>
    <w:rsid w:val="00A40887"/>
    <w:rPr>
      <w:b/>
      <w:bCs/>
      <w:smallCaps/>
      <w:spacing w:val="5"/>
    </w:rPr>
  </w:style>
  <w:style w:type="paragraph" w:customStyle="1" w:styleId="a">
    <w:name w:val="=========="/>
    <w:basedOn w:val="Normal"/>
    <w:uiPriority w:val="1"/>
    <w:qFormat/>
    <w:rsid w:val="000C6126"/>
  </w:style>
  <w:style w:type="paragraph" w:customStyle="1" w:styleId="a0">
    <w:name w:val="==========="/>
    <w:basedOn w:val="a"/>
    <w:uiPriority w:val="4"/>
    <w:qFormat/>
    <w:rsid w:val="000C6126"/>
  </w:style>
  <w:style w:type="paragraph" w:customStyle="1" w:styleId="a1">
    <w:name w:val="============"/>
    <w:basedOn w:val="a0"/>
    <w:uiPriority w:val="7"/>
    <w:qFormat/>
    <w:rsid w:val="000C6126"/>
  </w:style>
  <w:style w:type="paragraph" w:customStyle="1" w:styleId="a2">
    <w:name w:val="============="/>
    <w:basedOn w:val="a1"/>
    <w:uiPriority w:val="13"/>
    <w:qFormat/>
    <w:rsid w:val="000C6126"/>
  </w:style>
  <w:style w:type="table" w:styleId="TableGrid">
    <w:name w:val="Table Grid"/>
    <w:basedOn w:val="TableNormal"/>
    <w:uiPriority w:val="59"/>
    <w:rsid w:val="004E2716"/>
    <w:pPr>
      <w:spacing w:after="0"/>
      <w:jc w:val="both"/>
    </w:pPr>
    <w:rPr>
      <w:rFonts w:asciiTheme="minorHAnsi" w:eastAsiaTheme="minorEastAsia" w:hAnsiTheme="minorHAnsi"/>
      <w:szCs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rsid w:val="004E2716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E2716"/>
    <w:rPr>
      <w:rFonts w:asciiTheme="majorHAnsi" w:eastAsiaTheme="majorEastAsia" w:hAnsiTheme="majorHAnsi" w:cstheme="majorBidi"/>
      <w:sz w:val="18"/>
      <w:szCs w:val="18"/>
    </w:rPr>
  </w:style>
  <w:style w:type="paragraph" w:styleId="TOCHeading">
    <w:name w:val="TOC Heading"/>
    <w:basedOn w:val="Heading1"/>
    <w:next w:val="Normal"/>
    <w:uiPriority w:val="39"/>
    <w:unhideWhenUsed/>
    <w:qFormat/>
    <w:rsid w:val="00436EC9"/>
    <w:pPr>
      <w:keepNext/>
      <w:keepLines/>
      <w:widowControl/>
      <w:numPr>
        <w:numId w:val="0"/>
      </w:numPr>
      <w:wordWrap/>
      <w:autoSpaceDE/>
      <w:autoSpaceDN/>
      <w:spacing w:before="480" w:after="0" w:line="276" w:lineRule="auto"/>
      <w:outlineLvl w:val="9"/>
    </w:pPr>
    <w:rPr>
      <w:rFonts w:asciiTheme="majorHAnsi" w:eastAsiaTheme="majorEastAsia" w:hAnsiTheme="majorHAnsi" w:cstheme="majorBidi"/>
      <w:bCs/>
      <w:color w:val="365F91" w:themeColor="accent1" w:themeShade="BF"/>
      <w:kern w:val="0"/>
      <w:szCs w:val="28"/>
    </w:rPr>
  </w:style>
  <w:style w:type="character" w:styleId="PlaceholderText">
    <w:name w:val="Placeholder Text"/>
    <w:basedOn w:val="DefaultParagraphFont"/>
    <w:uiPriority w:val="99"/>
    <w:semiHidden/>
    <w:rsid w:val="00E752E9"/>
    <w:rPr>
      <w:color w:val="808080"/>
    </w:rPr>
  </w:style>
  <w:style w:type="character" w:styleId="CommentReference">
    <w:name w:val="annotation reference"/>
    <w:basedOn w:val="DefaultParagraphFont"/>
    <w:uiPriority w:val="99"/>
    <w:semiHidden/>
    <w:unhideWhenUsed/>
    <w:rsid w:val="00FE44A7"/>
    <w:rPr>
      <w:sz w:val="18"/>
      <w:szCs w:val="18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FE44A7"/>
    <w:pPr>
      <w:jc w:val="left"/>
    </w:p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FE44A7"/>
    <w:rPr>
      <w:rFonts w:ascii="Consolas" w:eastAsia="Consolas" w:hAnsi="Consolas" w:cs="Consolas"/>
      <w:szCs w:val="22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FE44A7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FE44A7"/>
    <w:rPr>
      <w:rFonts w:ascii="Consolas" w:eastAsia="Consolas" w:hAnsi="Consolas" w:cs="Consolas"/>
      <w:b/>
      <w:bCs/>
      <w:szCs w:val="22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FE44A7"/>
    <w:pPr>
      <w:snapToGrid w:val="0"/>
      <w:jc w:val="left"/>
    </w:p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FE44A7"/>
    <w:rPr>
      <w:rFonts w:ascii="Consolas" w:eastAsia="Consolas" w:hAnsi="Consolas" w:cs="Consolas"/>
      <w:szCs w:val="22"/>
    </w:rPr>
  </w:style>
  <w:style w:type="character" w:styleId="FootnoteReference">
    <w:name w:val="footnote reference"/>
    <w:basedOn w:val="DefaultParagraphFont"/>
    <w:uiPriority w:val="99"/>
    <w:semiHidden/>
    <w:unhideWhenUsed/>
    <w:rsid w:val="00FE44A7"/>
    <w:rPr>
      <w:vertAlign w:val="superscript"/>
    </w:rPr>
  </w:style>
  <w:style w:type="character" w:styleId="FollowedHyperlink">
    <w:name w:val="FollowedHyperlink"/>
    <w:basedOn w:val="DefaultParagraphFont"/>
    <w:uiPriority w:val="99"/>
    <w:semiHidden/>
    <w:unhideWhenUsed/>
    <w:rsid w:val="00502441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21" Type="http://schemas.openxmlformats.org/officeDocument/2006/relationships/image" Target="media/image10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63" Type="http://schemas.openxmlformats.org/officeDocument/2006/relationships/image" Target="media/image52.png"/><Relationship Id="rId68" Type="http://schemas.openxmlformats.org/officeDocument/2006/relationships/image" Target="media/image57.png"/><Relationship Id="rId16" Type="http://schemas.openxmlformats.org/officeDocument/2006/relationships/image" Target="media/image5.png"/><Relationship Id="rId11" Type="http://schemas.openxmlformats.org/officeDocument/2006/relationships/header" Target="header3.xml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74" Type="http://schemas.openxmlformats.org/officeDocument/2006/relationships/image" Target="media/image63.png"/><Relationship Id="rId79" Type="http://schemas.openxmlformats.org/officeDocument/2006/relationships/footer" Target="footer3.xml"/><Relationship Id="rId5" Type="http://schemas.openxmlformats.org/officeDocument/2006/relationships/webSettings" Target="webSettings.xml"/><Relationship Id="rId61" Type="http://schemas.openxmlformats.org/officeDocument/2006/relationships/image" Target="media/image50.png"/><Relationship Id="rId82" Type="http://schemas.openxmlformats.org/officeDocument/2006/relationships/theme" Target="theme/theme1.xml"/><Relationship Id="rId19" Type="http://schemas.openxmlformats.org/officeDocument/2006/relationships/image" Target="media/image8.png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image" Target="media/image45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77" Type="http://schemas.openxmlformats.org/officeDocument/2006/relationships/header" Target="header5.xml"/><Relationship Id="rId8" Type="http://schemas.openxmlformats.org/officeDocument/2006/relationships/image" Target="media/image1.jpeg"/><Relationship Id="rId51" Type="http://schemas.openxmlformats.org/officeDocument/2006/relationships/image" Target="media/image40.png"/><Relationship Id="rId72" Type="http://schemas.openxmlformats.org/officeDocument/2006/relationships/image" Target="media/image61.png"/><Relationship Id="rId80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footer" Target="footer1.xml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image" Target="media/image48.png"/><Relationship Id="rId67" Type="http://schemas.openxmlformats.org/officeDocument/2006/relationships/image" Target="media/image56.png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62" Type="http://schemas.openxmlformats.org/officeDocument/2006/relationships/image" Target="media/image51.png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10" Type="http://schemas.openxmlformats.org/officeDocument/2006/relationships/header" Target="header2.xml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73" Type="http://schemas.openxmlformats.org/officeDocument/2006/relationships/image" Target="media/image62.png"/><Relationship Id="rId78" Type="http://schemas.openxmlformats.org/officeDocument/2006/relationships/footer" Target="footer2.xml"/><Relationship Id="rId81" Type="http://schemas.openxmlformats.org/officeDocument/2006/relationships/glossaryDocument" Target="glossary/document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3" Type="http://schemas.openxmlformats.org/officeDocument/2006/relationships/image" Target="media/image2.jpeg"/><Relationship Id="rId18" Type="http://schemas.openxmlformats.org/officeDocument/2006/relationships/image" Target="media/image7.png"/><Relationship Id="rId39" Type="http://schemas.openxmlformats.org/officeDocument/2006/relationships/image" Target="media/image28.png"/><Relationship Id="rId34" Type="http://schemas.openxmlformats.org/officeDocument/2006/relationships/image" Target="media/image23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6" Type="http://schemas.openxmlformats.org/officeDocument/2006/relationships/header" Target="header4.xml"/><Relationship Id="rId7" Type="http://schemas.openxmlformats.org/officeDocument/2006/relationships/endnotes" Target="endnotes.xml"/><Relationship Id="rId71" Type="http://schemas.openxmlformats.org/officeDocument/2006/relationships/image" Target="media/image60.png"/><Relationship Id="rId2" Type="http://schemas.openxmlformats.org/officeDocument/2006/relationships/numbering" Target="numbering.xml"/><Relationship Id="rId29" Type="http://schemas.openxmlformats.org/officeDocument/2006/relationships/image" Target="media/image18.png"/><Relationship Id="rId24" Type="http://schemas.openxmlformats.org/officeDocument/2006/relationships/image" Target="media/image13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66" Type="http://schemas.openxmlformats.org/officeDocument/2006/relationships/image" Target="media/image55.png"/></Relationships>
</file>

<file path=word/_rels/footer3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_rels/footnotes.xml.rels><?xml version="1.0" encoding="UTF-8" standalone="yes"?>
<Relationships xmlns="http://schemas.openxmlformats.org/package/2006/relationships"><Relationship Id="rId2" Type="http://schemas.openxmlformats.org/officeDocument/2006/relationships/hyperlink" Target="http://kt-idc.com/tmcenter/sub5_1_view.jsp?num=23945&amp;tablename=ET_TB_whatsnew&amp;curpage=19" TargetMode="External"/><Relationship Id="rId1" Type="http://schemas.openxmlformats.org/officeDocument/2006/relationships/hyperlink" Target="https://technet.microsoft.com/en-us/library/cc786468(v=ws.10).aspx" TargetMode="Externa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STU\Downloads\&#52572;&#51333;%20&#52712;&#54633;%20&#49436;&#49885;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docParts>
    <w:docPart>
      <w:docPartPr>
        <w:name w:val="1DA36892F1FB4FF5B878B741FC06A1C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902BFAE-B451-4169-A08D-D32A5447F423}"/>
      </w:docPartPr>
      <w:docPartBody>
        <w:p w:rsidR="00000000" w:rsidRDefault="007775C0">
          <w:pPr>
            <w:pStyle w:val="1DA36892F1FB4FF5B878B741FC06A1C4"/>
          </w:pPr>
          <w:r>
            <w:rPr>
              <w:lang w:val="ko-KR"/>
            </w:rPr>
            <w:t>[</w:t>
          </w:r>
          <w:r>
            <w:rPr>
              <w:lang w:val="ko-KR"/>
            </w:rPr>
            <w:t>텍스트</w:t>
          </w:r>
          <w:r>
            <w:rPr>
              <w:lang w:val="ko-KR"/>
            </w:rPr>
            <w:t xml:space="preserve"> </w:t>
          </w:r>
          <w:r>
            <w:rPr>
              <w:lang w:val="ko-KR"/>
            </w:rPr>
            <w:t>입력</w:t>
          </w:r>
          <w:r>
            <w:rPr>
              <w:lang w:val="ko-KR"/>
            </w:rPr>
            <w:t>]</w:t>
          </w:r>
        </w:p>
      </w:docPartBody>
    </w:docPart>
    <w:docPart>
      <w:docPartPr>
        <w:name w:val="9CC798E874A84BF585CB8F357F3A2C4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6CB342B-6017-45C3-AF9C-D2BCC167A740}"/>
      </w:docPartPr>
      <w:docPartBody>
        <w:p w:rsidR="00000000" w:rsidRDefault="007775C0">
          <w:pPr>
            <w:pStyle w:val="9CC798E874A84BF585CB8F357F3A2C47"/>
          </w:pPr>
          <w:r>
            <w:rPr>
              <w:lang w:val="ko-KR"/>
            </w:rPr>
            <w:t>[</w:t>
          </w:r>
          <w:r>
            <w:rPr>
              <w:lang w:val="ko-KR"/>
            </w:rPr>
            <w:t>텍스트</w:t>
          </w:r>
          <w:r>
            <w:rPr>
              <w:lang w:val="ko-KR"/>
            </w:rPr>
            <w:t xml:space="preserve"> </w:t>
          </w:r>
          <w:r>
            <w:rPr>
              <w:lang w:val="ko-KR"/>
            </w:rPr>
            <w:t>입력</w:t>
          </w:r>
          <w:r>
            <w:rPr>
              <w:lang w:val="ko-KR"/>
            </w:rPr>
            <w:t>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새굴림">
    <w:panose1 w:val="02030600000101010101"/>
    <w:charset w:val="81"/>
    <w:family w:val="roman"/>
    <w:pitch w:val="variable"/>
    <w:sig w:usb0="B00002AF" w:usb1="7BD77CFB" w:usb2="00000030" w:usb3="00000000" w:csb0="0008009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함초롬돋움">
    <w:altName w:val="Arial Unicode MS"/>
    <w:charset w:val="81"/>
    <w:family w:val="modern"/>
    <w:pitch w:val="variable"/>
    <w:sig w:usb0="F7002EFF" w:usb1="19DFFFFF" w:usb2="001BFDD7" w:usb3="00000000" w:csb0="001F007F" w:csb1="00000000"/>
  </w:font>
  <w:font w:name="맑은 고딕">
    <w:panose1 w:val="020B0503020000020004"/>
    <w:charset w:val="81"/>
    <w:family w:val="modern"/>
    <w:pitch w:val="variable"/>
    <w:sig w:usb0="900002AF" w:usb1="09D77CFB" w:usb2="00000012" w:usb3="00000000" w:csb0="00080001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775C0"/>
    <w:rsid w:val="007775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widowControl w:val="0"/>
      <w:wordWrap w:val="0"/>
      <w:autoSpaceDE w:val="0"/>
      <w:autoSpaceDN w:val="0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1DA36892F1FB4FF5B878B741FC06A1C4">
    <w:name w:val="1DA36892F1FB4FF5B878B741FC06A1C4"/>
    <w:pPr>
      <w:widowControl w:val="0"/>
      <w:wordWrap w:val="0"/>
      <w:autoSpaceDE w:val="0"/>
      <w:autoSpaceDN w:val="0"/>
    </w:pPr>
  </w:style>
  <w:style w:type="paragraph" w:customStyle="1" w:styleId="9CC798E874A84BF585CB8F357F3A2C47">
    <w:name w:val="9CC798E874A84BF585CB8F357F3A2C47"/>
    <w:pPr>
      <w:widowControl w:val="0"/>
      <w:wordWrap w:val="0"/>
      <w:autoSpaceDE w:val="0"/>
      <w:autoSpaceDN w:val="0"/>
    </w:p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6350"/>
      </a:spPr>
      <a:bodyPr rtlCol="0" anchor="ctr"/>
      <a:lstStyle/>
      <a:style>
        <a:lnRef idx="2">
          <a:schemeClr val="accent1">
            <a:shade val="50000"/>
          </a:schemeClr>
        </a:lnRef>
        <a:fillRef idx="1">
          <a:schemeClr val="accent1"/>
        </a:fillRef>
        <a:effectRef idx="0">
          <a:schemeClr val="accent1"/>
        </a:effectRef>
        <a:fontRef idx="minor">
          <a:schemeClr val="lt1"/>
        </a:fontRef>
      </a:style>
    </a:sp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9382794-AAC3-4ACF-9972-91570C88491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최종 취합 서식.dotx</Template>
  <TotalTime>427</TotalTime>
  <Pages>36</Pages>
  <Words>435</Words>
  <Characters>2485</Characters>
  <Application>Microsoft Office Word</Application>
  <DocSecurity>0</DocSecurity>
  <Lines>20</Lines>
  <Paragraphs>5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제목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2915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STU</dc:creator>
  <cp:keywords/>
  <dc:description/>
  <cp:lastModifiedBy>STU</cp:lastModifiedBy>
  <cp:revision>12</cp:revision>
  <dcterms:created xsi:type="dcterms:W3CDTF">2016-01-29T01:59:00Z</dcterms:created>
  <dcterms:modified xsi:type="dcterms:W3CDTF">2016-01-29T09:06:00Z</dcterms:modified>
</cp:coreProperties>
</file>